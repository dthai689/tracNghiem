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FF6C" w14:textId="77777777" w:rsidR="00EC4812" w:rsidRPr="00EC4812" w:rsidRDefault="00EC4812" w:rsidP="00EC4812">
      <w:pPr>
        <w:widowControl w:val="0"/>
        <w:tabs>
          <w:tab w:val="left" w:pos="6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bookmarkStart w:id="0" w:name="page1"/>
      <w:bookmarkEnd w:id="0"/>
      <w:r w:rsidRPr="00EC4812">
        <w:rPr>
          <w:rFonts w:ascii="Tahoma" w:hAnsi="Tahoma" w:cs="Tahoma"/>
          <w:b/>
          <w:bCs/>
          <w:color w:val="000000"/>
          <w:lang w:eastAsia="en-US"/>
        </w:rPr>
        <w:t>Training Products for Improved Workplace Performance</w:t>
      </w:r>
      <w:r w:rsidRPr="00EC4812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EC4812">
        <w:rPr>
          <w:rFonts w:ascii="Tahoma" w:hAnsi="Tahoma" w:cs="Tahoma"/>
          <w:i/>
          <w:iCs/>
          <w:color w:val="000000"/>
          <w:lang w:eastAsia="en-US"/>
        </w:rPr>
        <w:t>Peter Honey - Alan Mumford</w:t>
      </w:r>
    </w:p>
    <w:p w14:paraId="3A7DA482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 w:rsidSect="008A1CED">
          <w:pgSz w:w="11900" w:h="16840"/>
          <w:pgMar w:top="949" w:right="1010" w:bottom="380" w:left="1540" w:header="720" w:footer="720" w:gutter="0"/>
          <w:cols w:space="720" w:equalWidth="0">
            <w:col w:w="9350"/>
          </w:cols>
          <w:noEndnote/>
        </w:sectPr>
      </w:pP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1008913" wp14:editId="6C979A6E">
                <wp:simplePos x="0" y="0"/>
                <wp:positionH relativeFrom="column">
                  <wp:posOffset>-11430</wp:posOffset>
                </wp:positionH>
                <wp:positionV relativeFrom="paragraph">
                  <wp:posOffset>38735</wp:posOffset>
                </wp:positionV>
                <wp:extent cx="5714365" cy="0"/>
                <wp:effectExtent l="0" t="635" r="2540" b="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2820E" id="Straight Connector 3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3.05pt" to="449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" o:allowincell="f" strokecolor="white" strokeweight=".72pt"/>
            </w:pict>
          </mc:Fallback>
        </mc:AlternateContent>
      </w:r>
    </w:p>
    <w:p w14:paraId="011CD3A4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49EFE7D6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Arial" w:hAnsi="Arial" w:cs="Arial"/>
          <w:b/>
          <w:bCs/>
          <w:color w:val="000000"/>
          <w:sz w:val="40"/>
          <w:szCs w:val="40"/>
          <w:lang w:eastAsia="en-US"/>
        </w:rPr>
        <w:t>PHONG CÁCH HỌC TẬP CỦA BẠN</w:t>
      </w:r>
    </w:p>
    <w:p w14:paraId="139DCB7F" w14:textId="0F5A79CC" w:rsid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CFF48E6" w14:textId="45DCD1A1" w:rsidR="00FF77BE" w:rsidRPr="00FF77BE" w:rsidRDefault="00FF77BE" w:rsidP="00FF77B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 w:rsidRPr="00FF77B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D.ART</w:t>
      </w:r>
    </w:p>
    <w:p w14:paraId="27948268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75B9D4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A. HƯỚNG DẪN</w:t>
      </w:r>
    </w:p>
    <w:p w14:paraId="60ACBFC5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E45DDC1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331" w:lineRule="auto"/>
        <w:ind w:firstLine="420"/>
        <w:jc w:val="both"/>
        <w:rPr>
          <w:rFonts w:ascii="Arial" w:hAnsi="Arial" w:cs="Arial"/>
          <w:color w:val="000000"/>
          <w:sz w:val="21"/>
          <w:szCs w:val="21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Bảng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câu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hỏi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này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sẽ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thấy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khuynh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hướng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tập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theo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kiểu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nào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Trong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quá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trình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tập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trong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trường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tiếp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nhận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kiến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thức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qua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sự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sát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hiện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công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chúng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ta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vô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tình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hình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thành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thói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quen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trong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phong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tập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thói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quen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này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đôi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giúp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tiếp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kiến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thức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tốt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dễ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dàng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Bản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trắc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nghiệm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sẽ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giúp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xác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định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phù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hợp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.</w:t>
      </w:r>
    </w:p>
    <w:p w14:paraId="39591240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91DF2A0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335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cần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15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phút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tập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trung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trả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lời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hết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câu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hỏi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Mức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độ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chính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xác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kết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quả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tùy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thuộc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sự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chân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thật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trong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câu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trả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lời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câu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trả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lời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đúng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cũng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câu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trả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lời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sai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Hãy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đánh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dấu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sdt>
        <w:sdtPr>
          <w:rPr>
            <w:rFonts w:ascii="Arial" w:hAnsi="Arial" w:cs="Arial"/>
            <w:b/>
            <w:color w:val="000000"/>
            <w:sz w:val="21"/>
            <w:szCs w:val="21"/>
            <w:lang w:eastAsia="en-US"/>
          </w:rPr>
          <w:id w:val="-7042487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962D9">
            <w:rPr>
              <w:rFonts w:ascii="MS Gothic" w:eastAsia="MS Gothic" w:hAnsi="MS Gothic" w:cs="Arial" w:hint="eastAsia"/>
              <w:b/>
              <w:color w:val="000000"/>
              <w:sz w:val="21"/>
              <w:szCs w:val="21"/>
              <w:lang w:eastAsia="en-US"/>
            </w:rPr>
            <w:t>☒</w:t>
          </w:r>
        </w:sdtContent>
      </w:sdt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ô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trống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nếu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thiên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về</w:t>
      </w:r>
      <w:proofErr w:type="spellEnd"/>
      <w:r w:rsidR="001962D9">
        <w:rPr>
          <w:rFonts w:ascii="Arial" w:hAnsi="Arial" w:cs="Arial"/>
          <w:color w:val="000000"/>
          <w:sz w:val="21"/>
          <w:szCs w:val="21"/>
          <w:lang w:eastAsia="en-US"/>
        </w:rPr>
        <w:t xml:space="preserve">     “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đồng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ý”,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ngược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lạ</w:t>
      </w:r>
      <w:r w:rsidR="001962D9">
        <w:rPr>
          <w:rFonts w:ascii="Arial" w:hAnsi="Arial" w:cs="Arial"/>
          <w:color w:val="000000"/>
          <w:sz w:val="21"/>
          <w:szCs w:val="21"/>
          <w:lang w:eastAsia="en-US"/>
        </w:rPr>
        <w:t>i</w:t>
      </w:r>
      <w:proofErr w:type="spellEnd"/>
      <w:r w:rsidR="001962D9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="001962D9">
        <w:rPr>
          <w:rFonts w:ascii="Arial" w:hAnsi="Arial" w:cs="Arial"/>
          <w:color w:val="000000"/>
          <w:sz w:val="21"/>
          <w:szCs w:val="21"/>
          <w:lang w:eastAsia="en-US"/>
        </w:rPr>
        <w:t>hãy</w:t>
      </w:r>
      <w:proofErr w:type="spellEnd"/>
      <w:r w:rsidR="001962D9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trống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.</w:t>
      </w:r>
    </w:p>
    <w:p w14:paraId="7CF1A1A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F0C69D2" wp14:editId="6A445A81">
                <wp:simplePos x="0" y="0"/>
                <wp:positionH relativeFrom="column">
                  <wp:posOffset>2981325</wp:posOffset>
                </wp:positionH>
                <wp:positionV relativeFrom="paragraph">
                  <wp:posOffset>-406400</wp:posOffset>
                </wp:positionV>
                <wp:extent cx="109220" cy="0"/>
                <wp:effectExtent l="9525" t="12700" r="5080" b="63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22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5BF20" id="Straight Connector 2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75pt,-32pt" to="243.35pt,-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" o:allowincell="f" strokeweight=".72pt"/>
            </w:pict>
          </mc:Fallback>
        </mc:AlternateContent>
      </w: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B50F010" wp14:editId="4B16708D">
                <wp:simplePos x="0" y="0"/>
                <wp:positionH relativeFrom="column">
                  <wp:posOffset>1845310</wp:posOffset>
                </wp:positionH>
                <wp:positionV relativeFrom="paragraph">
                  <wp:posOffset>-193675</wp:posOffset>
                </wp:positionV>
                <wp:extent cx="12700" cy="13335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3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7E2D8" id="Rectangle 28" o:spid="_x0000_s1026" style="position:absolute;margin-left:145.3pt;margin-top:-15.25pt;width:1pt;height:1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" o:allowincell="f" fillcolor="#630000" stroked="f"/>
            </w:pict>
          </mc:Fallback>
        </mc:AlternateContent>
      </w:r>
      <w:r w:rsidRPr="00EC4812">
        <w:rPr>
          <w:rFonts w:cs="Tahoma"/>
          <w:noProof/>
          <w:sz w:val="22"/>
          <w:szCs w:val="22"/>
          <w:lang w:eastAsia="en-US"/>
        </w:rPr>
        <w:drawing>
          <wp:anchor distT="0" distB="0" distL="114300" distR="114300" simplePos="0" relativeHeight="251662336" behindDoc="1" locked="0" layoutInCell="0" allowOverlap="1" wp14:anchorId="36E8A9CA" wp14:editId="16C678B0">
            <wp:simplePos x="0" y="0"/>
            <wp:positionH relativeFrom="column">
              <wp:posOffset>1838325</wp:posOffset>
            </wp:positionH>
            <wp:positionV relativeFrom="paragraph">
              <wp:posOffset>-90805</wp:posOffset>
            </wp:positionV>
            <wp:extent cx="18415" cy="889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812">
        <w:rPr>
          <w:rFonts w:cs="Tahoma"/>
          <w:noProof/>
          <w:sz w:val="22"/>
          <w:szCs w:val="22"/>
          <w:lang w:eastAsia="en-US"/>
        </w:rPr>
        <w:drawing>
          <wp:anchor distT="0" distB="0" distL="114300" distR="114300" simplePos="0" relativeHeight="251663360" behindDoc="1" locked="0" layoutInCell="0" allowOverlap="1" wp14:anchorId="5710A44B" wp14:editId="347BBF77">
            <wp:simplePos x="0" y="0"/>
            <wp:positionH relativeFrom="column">
              <wp:posOffset>1902460</wp:posOffset>
            </wp:positionH>
            <wp:positionV relativeFrom="paragraph">
              <wp:posOffset>-90805</wp:posOffset>
            </wp:positionV>
            <wp:extent cx="8890" cy="889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2EF49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342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Khi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đã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trả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lời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hết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tất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cả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câu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hỏi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hãy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đọc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phần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hướng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dẫn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tìm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Sau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hãy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đọc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kỹ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tin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về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.</w:t>
      </w:r>
    </w:p>
    <w:p w14:paraId="2332B424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B357CC7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Hãy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đánh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dấu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vào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tất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cả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ô</w:t>
      </w: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Chúng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ta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hãy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cùng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bắt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đầu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!</w:t>
      </w:r>
    </w:p>
    <w:p w14:paraId="7E00C4DE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>
          <w:type w:val="continuous"/>
          <w:pgSz w:w="11900" w:h="16840"/>
          <w:pgMar w:top="949" w:right="1380" w:bottom="380" w:left="1540" w:header="720" w:footer="720" w:gutter="0"/>
          <w:cols w:space="720" w:equalWidth="0">
            <w:col w:w="8980"/>
          </w:cols>
          <w:noEndnote/>
        </w:sectPr>
      </w:pPr>
    </w:p>
    <w:p w14:paraId="7E8D6C1C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2796AEE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 w:cs="Times New Roman"/>
          <w:lang w:eastAsia="en-US"/>
        </w:rPr>
      </w:pPr>
    </w:p>
    <w:p w14:paraId="5707F092" w14:textId="14C1E854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20704168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4F37">
            <w:rPr>
              <w:rFonts w:ascii="MS Gothic" w:eastAsia="MS Gothic" w:hAnsi="MS Gothic" w:cs="Arial" w:hint="eastAsia"/>
              <w:color w:val="000000"/>
              <w:lang w:eastAsia="en-US"/>
            </w:rPr>
            <w:t>☒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1.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thức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rõ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ràng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về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sự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đúng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hoặc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sai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tốt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hoặc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xấu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66A4EF26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lang w:eastAsia="en-US"/>
        </w:rPr>
      </w:pPr>
    </w:p>
    <w:p w14:paraId="60776409" w14:textId="422C9E85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3914519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4F37">
            <w:rPr>
              <w:rFonts w:ascii="MS Gothic" w:eastAsia="MS Gothic" w:hAnsi="MS Gothic" w:cs="Arial" w:hint="eastAsia"/>
              <w:color w:val="000000"/>
              <w:lang w:eastAsia="en-US"/>
            </w:rPr>
            <w:t>☒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2.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để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ý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đến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cảnh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báo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5F45A84D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lang w:eastAsia="en-US"/>
        </w:rPr>
      </w:pPr>
    </w:p>
    <w:p w14:paraId="0E56758E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60553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3.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giải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quyết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vấn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đề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theo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quy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trình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từng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bước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25E88B6D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653988F8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245378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4.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rằng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thủ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tục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điều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lệ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luôn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kềm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hãm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phong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sống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của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bản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thân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6B489105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59F0617A" w14:textId="77777777" w:rsidR="00EC4812" w:rsidRPr="00655254" w:rsidRDefault="00FF77BE" w:rsidP="00651866">
      <w:pPr>
        <w:widowControl w:val="0"/>
        <w:overflowPunct w:val="0"/>
        <w:autoSpaceDE w:val="0"/>
        <w:autoSpaceDN w:val="0"/>
        <w:adjustRightInd w:val="0"/>
        <w:spacing w:after="0" w:line="230" w:lineRule="exact"/>
        <w:ind w:firstLine="271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2732997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5.  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nổi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tiếng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thẳng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thắn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75D87E7A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 w:cs="Times New Roman"/>
          <w:lang w:eastAsia="en-US"/>
        </w:rPr>
      </w:pPr>
    </w:p>
    <w:p w14:paraId="0D790383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9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148985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6.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tin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rằng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hành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động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theo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cảm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tính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cũng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chính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xác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kém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hành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động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dựa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trên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sự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phân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suy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nghĩ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kỹ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càng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76886F5C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lang w:eastAsia="en-US"/>
        </w:rPr>
      </w:pPr>
    </w:p>
    <w:p w14:paraId="6B251428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5199305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7.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muốn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gian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để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thực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hiện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theo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kiểu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“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còn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gì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đụng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tới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” </w:t>
      </w:r>
    </w:p>
    <w:p w14:paraId="08832690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lang w:eastAsia="en-US"/>
        </w:rPr>
      </w:pPr>
    </w:p>
    <w:p w14:paraId="2A6B28AC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407033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8.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vấn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mọi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về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điều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họ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đúng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6C041776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lang w:eastAsia="en-US"/>
        </w:rPr>
      </w:pPr>
    </w:p>
    <w:p w14:paraId="740506EB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75408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9.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Với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hiệu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quả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điều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quan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trọng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7FE76BB7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lang w:eastAsia="en-US"/>
        </w:rPr>
      </w:pPr>
      <w:r w:rsidRPr="00655254">
        <w:rPr>
          <w:rFonts w:cs="Tahom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A6D197E" wp14:editId="1677A169">
                <wp:simplePos x="0" y="0"/>
                <wp:positionH relativeFrom="column">
                  <wp:posOffset>-23495</wp:posOffset>
                </wp:positionH>
                <wp:positionV relativeFrom="paragraph">
                  <wp:posOffset>411480</wp:posOffset>
                </wp:positionV>
                <wp:extent cx="5750560" cy="0"/>
                <wp:effectExtent l="0" t="1905" r="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0560" cy="0"/>
                        </a:xfrm>
                        <a:prstGeom prst="line">
                          <a:avLst/>
                        </a:prstGeom>
                        <a:noFill/>
                        <a:ln w="901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C69F8" id="Straight Connector 2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32.4pt" to="450.9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" o:allowincell="f" strokecolor="white" strokeweight=".25044mm"/>
            </w:pict>
          </mc:Fallback>
        </mc:AlternateContent>
      </w:r>
      <w:r w:rsidRPr="00655254">
        <w:rPr>
          <w:rFonts w:ascii="Times New Roman" w:hAnsi="Times New Roman" w:cs="Times New Roman"/>
          <w:lang w:eastAsia="en-US"/>
        </w:rPr>
        <w:br w:type="column"/>
      </w:r>
    </w:p>
    <w:p w14:paraId="6C1C3F8B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 w:cs="Times New Roman"/>
          <w:lang w:eastAsia="en-US"/>
        </w:rPr>
      </w:pPr>
    </w:p>
    <w:p w14:paraId="12BE9F46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1648957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254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10.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chủ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động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tìm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kinh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nghiệm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mới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từ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</w:p>
    <w:p w14:paraId="35F109EF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lang w:eastAsia="en-US"/>
        </w:rPr>
      </w:pPr>
    </w:p>
    <w:p w14:paraId="7B16F6EE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2074420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11. Khi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nghe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được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một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ý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tưởng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hay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phương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pháp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mới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liền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nghĩ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đến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thế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nào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để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ứng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dụng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trong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thực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tế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3B0BF1E3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lang w:eastAsia="en-US"/>
        </w:rPr>
      </w:pPr>
    </w:p>
    <w:p w14:paraId="544B5AD2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930609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12.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bắt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mình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tuân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theo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kỷ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luật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đặt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như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ăn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kiêng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tập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thể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dục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đều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đặn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cố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định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lịch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hàng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ngày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v.v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… </w:t>
      </w:r>
    </w:p>
    <w:p w14:paraId="69E7FD75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lang w:eastAsia="en-US"/>
        </w:rPr>
      </w:pPr>
    </w:p>
    <w:p w14:paraId="03F3632D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149015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13.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cảm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thấy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tự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hào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hoàn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chỉnh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toàn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bộ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một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nào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2B305784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789A3632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878742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14.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cộng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với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theo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phương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pháp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phân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lô-gíc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hơn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với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hay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suy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nghĩ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tự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phát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kém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lô-gíc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4F1E14CC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 w:cs="Times New Roman"/>
          <w:lang w:eastAsia="en-US"/>
        </w:rPr>
      </w:pPr>
    </w:p>
    <w:p w14:paraId="5010C108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1329511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15.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cẩn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phân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dữ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liệu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được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trước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quyết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định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một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vấn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đề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2DCA3177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lang w:eastAsia="en-US"/>
        </w:rPr>
      </w:pPr>
    </w:p>
    <w:p w14:paraId="40D868BD" w14:textId="77777777" w:rsidR="00EC4812" w:rsidRPr="00655254" w:rsidRDefault="00FF77BE" w:rsidP="00651866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hanging="449"/>
        <w:jc w:val="both"/>
        <w:rPr>
          <w:rFonts w:ascii="Times New Roman" w:hAnsi="Times New Roman" w:cs="Times New Roman"/>
          <w:lang w:eastAsia="en-US"/>
        </w:rPr>
        <w:sectPr w:rsidR="00EC4812" w:rsidRPr="00655254">
          <w:type w:val="continuous"/>
          <w:pgSz w:w="11900" w:h="16840"/>
          <w:pgMar w:top="949" w:right="1380" w:bottom="380" w:left="1540" w:header="720" w:footer="720" w:gutter="0"/>
          <w:cols w:num="2" w:space="1460" w:equalWidth="0">
            <w:col w:w="4120" w:space="1460"/>
            <w:col w:w="3400"/>
          </w:cols>
          <w:noEndnote/>
        </w:sectPr>
      </w:pPr>
      <w:sdt>
        <w:sdtPr>
          <w:rPr>
            <w:rFonts w:ascii="Arial" w:hAnsi="Arial" w:cs="Arial"/>
            <w:color w:val="000000"/>
            <w:lang w:eastAsia="en-US"/>
          </w:rPr>
          <w:id w:val="6608158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16.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cân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nhắc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cả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phương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án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trước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quyết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đị</w:t>
      </w:r>
      <w:r w:rsidR="00651866" w:rsidRPr="00655254">
        <w:rPr>
          <w:rFonts w:ascii="Arial" w:hAnsi="Arial" w:cs="Arial"/>
          <w:color w:val="000000"/>
          <w:lang w:eastAsia="en-US"/>
        </w:rPr>
        <w:t>nh</w:t>
      </w:r>
      <w:proofErr w:type="spellEnd"/>
    </w:p>
    <w:p w14:paraId="4936F194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eastAsia="en-US"/>
        </w:rPr>
        <w:sectPr w:rsidR="00EC4812" w:rsidRPr="00655254" w:rsidSect="008A1CED">
          <w:type w:val="continuous"/>
          <w:pgSz w:w="11900" w:h="16840"/>
          <w:pgMar w:top="949" w:right="1190" w:bottom="380" w:left="9360" w:header="720" w:footer="720" w:gutter="0"/>
          <w:cols w:space="1460" w:equalWidth="0">
            <w:col w:w="1350"/>
          </w:cols>
          <w:noEndnote/>
        </w:sectPr>
      </w:pPr>
      <w:r w:rsidRPr="00655254">
        <w:rPr>
          <w:rFonts w:ascii="Times New Roman" w:hAnsi="Times New Roman" w:cs="Times New Roman"/>
          <w:color w:val="000000"/>
          <w:lang w:eastAsia="en-US"/>
        </w:rPr>
        <w:t xml:space="preserve">Trang :  </w:t>
      </w:r>
      <w:r w:rsidR="00651866" w:rsidRPr="00655254">
        <w:rPr>
          <w:rFonts w:ascii="Times New Roman" w:hAnsi="Times New Roman" w:cs="Times New Roman"/>
          <w:color w:val="000000"/>
          <w:lang w:eastAsia="en-US"/>
        </w:rPr>
        <w:t>1</w:t>
      </w:r>
    </w:p>
    <w:p w14:paraId="5BDE8937" w14:textId="77777777" w:rsidR="00EC4812" w:rsidRPr="00655254" w:rsidRDefault="00EC4812" w:rsidP="00EC4812">
      <w:pPr>
        <w:widowControl w:val="0"/>
        <w:tabs>
          <w:tab w:val="num" w:pos="6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eastAsia="en-US"/>
        </w:rPr>
      </w:pPr>
      <w:bookmarkStart w:id="1" w:name="page3"/>
      <w:bookmarkEnd w:id="1"/>
      <w:r w:rsidRPr="00655254">
        <w:rPr>
          <w:rFonts w:ascii="Tahoma" w:hAnsi="Tahoma" w:cs="Tahoma"/>
          <w:b/>
          <w:bCs/>
          <w:color w:val="000000"/>
          <w:lang w:eastAsia="en-US"/>
        </w:rPr>
        <w:lastRenderedPageBreak/>
        <w:t>Training Products for Improved Workplace Performance</w:t>
      </w:r>
      <w:r w:rsidRPr="00655254">
        <w:rPr>
          <w:rFonts w:ascii="Times New Roman" w:hAnsi="Times New Roman" w:cs="Times New Roman"/>
          <w:lang w:eastAsia="en-US"/>
        </w:rPr>
        <w:tab/>
      </w:r>
      <w:r w:rsidRPr="00655254">
        <w:rPr>
          <w:rFonts w:ascii="Tahoma" w:hAnsi="Tahoma" w:cs="Tahoma"/>
          <w:i/>
          <w:iCs/>
          <w:color w:val="000000"/>
          <w:lang w:eastAsia="en-US"/>
        </w:rPr>
        <w:t>Peter Honey - Alan Mumford</w:t>
      </w:r>
    </w:p>
    <w:p w14:paraId="0342E3A4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eastAsia="en-US"/>
        </w:rPr>
        <w:sectPr w:rsidR="00EC4812" w:rsidRPr="00655254">
          <w:pgSz w:w="11900" w:h="16840"/>
          <w:pgMar w:top="949" w:right="1460" w:bottom="380" w:left="1540" w:header="720" w:footer="720" w:gutter="0"/>
          <w:cols w:space="720" w:equalWidth="0">
            <w:col w:w="8900"/>
          </w:cols>
          <w:noEndnote/>
        </w:sectPr>
      </w:pPr>
      <w:r w:rsidRPr="00655254">
        <w:rPr>
          <w:rFonts w:cs="Tahom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677FA30" wp14:editId="43C5AA07">
                <wp:simplePos x="0" y="0"/>
                <wp:positionH relativeFrom="column">
                  <wp:posOffset>-11430</wp:posOffset>
                </wp:positionH>
                <wp:positionV relativeFrom="paragraph">
                  <wp:posOffset>38735</wp:posOffset>
                </wp:positionV>
                <wp:extent cx="5714365" cy="0"/>
                <wp:effectExtent l="0" t="635" r="254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0A325" id="Straight Connector 2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3.05pt" to="449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" o:allowincell="f" strokecolor="white" strokeweight=".72pt"/>
            </w:pict>
          </mc:Fallback>
        </mc:AlternateContent>
      </w:r>
    </w:p>
    <w:p w14:paraId="3823CA31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lang w:eastAsia="en-US"/>
        </w:rPr>
      </w:pPr>
    </w:p>
    <w:p w14:paraId="50109BCF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834350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17.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bị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hút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bởi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sáng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kiến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mới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hơn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suy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nghĩ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thực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tế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28363529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42A21B05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285856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18.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ngẫu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hứng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luôn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cố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sắp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xếp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theo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một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trình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tự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chặt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chẽ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5FF36056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lang w:eastAsia="en-US"/>
        </w:rPr>
      </w:pPr>
    </w:p>
    <w:p w14:paraId="16C3B510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9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339772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19.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chấp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tuân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thủ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theo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thủ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tục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điều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lệ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đã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định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vì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thấy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phương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pháp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hiệu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quả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6D05D6EA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lang w:eastAsia="en-US"/>
        </w:rPr>
      </w:pPr>
    </w:p>
    <w:p w14:paraId="1412C061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541984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20.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gắn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hành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động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của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mình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với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nguyên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lý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chung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2E6AF5F9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lang w:eastAsia="en-US"/>
        </w:rPr>
      </w:pPr>
    </w:p>
    <w:p w14:paraId="586B15CA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80787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21.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Trong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cuộc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thảo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luôn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thẳng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vấn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đề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1F2FD966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lang w:eastAsia="en-US"/>
        </w:rPr>
      </w:pPr>
    </w:p>
    <w:p w14:paraId="09B3F0EE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63827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22.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giữ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khoảng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với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đồng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nghiệp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572E89E4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2F6CC8D8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995753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23.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khao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khát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muốn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thử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sức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mình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trong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lãnh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vực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mới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mẻ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7B61D836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lang w:eastAsia="en-US"/>
        </w:rPr>
      </w:pPr>
    </w:p>
    <w:p w14:paraId="73B09656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814678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24.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vui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tính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thoải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mái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588451DC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lang w:eastAsia="en-US"/>
        </w:rPr>
      </w:pPr>
    </w:p>
    <w:p w14:paraId="67453F0F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354315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25.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luôn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quan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tâm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nhiều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đến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chi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tiết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của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một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vấn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đề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trước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quyết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định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66910FFE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661F728A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868832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26.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thấy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lòng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đưa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ý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kiến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thiếu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cân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nhắc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5F7A0E38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68805E5F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507175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27.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tốn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gian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bằng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nói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vòng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vo. </w:t>
      </w:r>
    </w:p>
    <w:p w14:paraId="1FB14F29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lang w:eastAsia="en-US"/>
        </w:rPr>
      </w:pPr>
    </w:p>
    <w:p w14:paraId="703699E7" w14:textId="77777777" w:rsidR="00EC4812" w:rsidRPr="00655254" w:rsidRDefault="00FF77BE" w:rsidP="00651866">
      <w:pPr>
        <w:widowControl w:val="0"/>
        <w:overflowPunct w:val="0"/>
        <w:autoSpaceDE w:val="0"/>
        <w:autoSpaceDN w:val="0"/>
        <w:adjustRightInd w:val="0"/>
        <w:spacing w:after="0" w:line="218" w:lineRule="exact"/>
        <w:ind w:firstLine="271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457343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28. 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tránh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quyết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định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vội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79BB3417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 w:cs="Times New Roman"/>
          <w:lang w:eastAsia="en-US"/>
        </w:rPr>
      </w:pPr>
    </w:p>
    <w:p w14:paraId="1DCA5C41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839279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29.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muốn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càng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nhiều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nguồn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tin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càng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tốt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7741F3DD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lang w:eastAsia="en-US"/>
        </w:rPr>
      </w:pPr>
    </w:p>
    <w:p w14:paraId="383565B7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75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703798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>30</w:t>
      </w:r>
      <w:r w:rsidR="00EC4812" w:rsidRPr="00655254">
        <w:rPr>
          <w:rFonts w:ascii="Arial" w:hAnsi="Arial" w:cs="Arial"/>
          <w:i/>
          <w:iCs/>
          <w:color w:val="000000"/>
          <w:lang w:eastAsia="en-US"/>
        </w:rPr>
        <w:t>.</w:t>
      </w:r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chịu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với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thiếu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nghiêm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túc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trong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738BDDD7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lang w:eastAsia="en-US"/>
        </w:rPr>
      </w:pPr>
    </w:p>
    <w:p w14:paraId="57CA826E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8917773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31.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nghe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ý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kiến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của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trước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đưa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ý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kiến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của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mình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0EFAA396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lang w:eastAsia="en-US"/>
        </w:rPr>
      </w:pPr>
    </w:p>
    <w:p w14:paraId="40625B01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20768529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32.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ngại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thổ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lộ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cảm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của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mình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với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mọi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184A00F8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lang w:eastAsia="en-US"/>
        </w:rPr>
      </w:pPr>
    </w:p>
    <w:p w14:paraId="6A13E822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676454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33.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Trong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cuộc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thảo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quan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sát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hành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động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cử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chỉ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của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tham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gia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18BD497B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30B8A117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711857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34.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khuynh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hướng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tùy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cơ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úng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biến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hơn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lên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kế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hoạch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mọi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3608CC0B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lang w:eastAsia="en-US"/>
        </w:rPr>
      </w:pPr>
      <w:r w:rsidRPr="00655254">
        <w:rPr>
          <w:rFonts w:cs="Tahom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11896ED" wp14:editId="7762C767">
                <wp:simplePos x="0" y="0"/>
                <wp:positionH relativeFrom="column">
                  <wp:posOffset>-23495</wp:posOffset>
                </wp:positionH>
                <wp:positionV relativeFrom="paragraph">
                  <wp:posOffset>113030</wp:posOffset>
                </wp:positionV>
                <wp:extent cx="5750560" cy="0"/>
                <wp:effectExtent l="0" t="0" r="0" b="127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0560" cy="0"/>
                        </a:xfrm>
                        <a:prstGeom prst="line">
                          <a:avLst/>
                        </a:prstGeom>
                        <a:noFill/>
                        <a:ln w="901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D001B" id="Straight Connector 2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8.9pt" to="450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" o:allowincell="f" strokecolor="white" strokeweight=".25044mm"/>
            </w:pict>
          </mc:Fallback>
        </mc:AlternateContent>
      </w:r>
      <w:r w:rsidRPr="00655254">
        <w:rPr>
          <w:rFonts w:ascii="Times New Roman" w:hAnsi="Times New Roman" w:cs="Times New Roman"/>
          <w:lang w:eastAsia="en-US"/>
        </w:rPr>
        <w:br w:type="column"/>
      </w:r>
    </w:p>
    <w:p w14:paraId="0A888FED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365949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35.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bị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hút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bởi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phương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pháp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chuyên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môn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như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phân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hệ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thống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biểu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đồ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phát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triển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chương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trình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mở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rộng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chi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nhánh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kế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hoạch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dự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phòng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v.v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… </w:t>
      </w:r>
    </w:p>
    <w:p w14:paraId="340626FA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 w:cs="Times New Roman"/>
          <w:lang w:eastAsia="en-US"/>
        </w:rPr>
      </w:pPr>
    </w:p>
    <w:p w14:paraId="6B122148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273757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36.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luôn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lo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phải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hoàn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viêc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trong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một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khoảng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gian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hạn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hẹp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3193A68B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lang w:eastAsia="en-US"/>
        </w:rPr>
      </w:pPr>
    </w:p>
    <w:p w14:paraId="0868DED1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1076586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37.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đánh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giá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ý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kiến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dựa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trên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tính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thực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tiễn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của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chúng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3A38B3DE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lang w:eastAsia="en-US"/>
        </w:rPr>
      </w:pPr>
    </w:p>
    <w:p w14:paraId="2C59317A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921214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38.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được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thoải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mái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lắm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tiếp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xúc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với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trầm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lặng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74CBE963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lang w:eastAsia="en-US"/>
        </w:rPr>
      </w:pPr>
    </w:p>
    <w:p w14:paraId="4DC57386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2566350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39.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bực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mình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với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cứ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muốn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lao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2AEDBF90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lang w:eastAsia="en-US"/>
        </w:rPr>
      </w:pPr>
    </w:p>
    <w:p w14:paraId="7DDAAFA8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16078033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40.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Hãy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hưởng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cuộc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sống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hiện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tại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hơn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mơ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mộng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về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tương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lai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hay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hoài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niệm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về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quá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khứ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4991B0A6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lang w:eastAsia="en-US"/>
        </w:rPr>
      </w:pPr>
    </w:p>
    <w:p w14:paraId="7532AA71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4145528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41.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nghĩ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rằng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quyết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định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dựa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trên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phân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kỹ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lưỡng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chính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xác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hơn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quyết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định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dựa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trực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giác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33C19E99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lang w:eastAsia="en-US"/>
        </w:rPr>
      </w:pPr>
    </w:p>
    <w:p w14:paraId="25EE1CA4" w14:textId="77777777" w:rsidR="00EC4812" w:rsidRPr="00655254" w:rsidRDefault="00FF77BE" w:rsidP="00651866">
      <w:pPr>
        <w:widowControl w:val="0"/>
        <w:overflowPunct w:val="0"/>
        <w:autoSpaceDE w:val="0"/>
        <w:autoSpaceDN w:val="0"/>
        <w:adjustRightInd w:val="0"/>
        <w:spacing w:after="0" w:line="230" w:lineRule="exact"/>
        <w:ind w:firstLine="271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994381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42. 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cầu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toàn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3ACD76E0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 w:cs="Times New Roman"/>
          <w:lang w:eastAsia="en-US"/>
        </w:rPr>
      </w:pPr>
    </w:p>
    <w:p w14:paraId="77564B29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9503659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43.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Trong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cuộc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thảo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hăng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hái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đưa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ý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kiến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vừa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nảy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sinh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trong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đầu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448E514A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22D16537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275295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44.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Trong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cuộc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họp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đưa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ý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kiến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thực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tế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5624C6F2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5BF11531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3513342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45.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ta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cần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tuân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theo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luật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lệ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4AC6EC7D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lang w:eastAsia="en-US"/>
        </w:rPr>
      </w:pPr>
    </w:p>
    <w:p w14:paraId="4C6B62A2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830599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46.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đứng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vể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phía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sau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để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xem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xét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cả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mọi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viễn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cảnh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4EB3B7EB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lang w:eastAsia="en-US"/>
        </w:rPr>
      </w:pPr>
    </w:p>
    <w:p w14:paraId="5FA38EC2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2042786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47.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sự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thiếu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quán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điểm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yếu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trong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lập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của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20A880E5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7B65918D" w14:textId="77777777" w:rsidR="00EC4812" w:rsidRPr="00655254" w:rsidRDefault="00FF77BE" w:rsidP="00651866">
      <w:pPr>
        <w:widowControl w:val="0"/>
        <w:overflowPunct w:val="0"/>
        <w:autoSpaceDE w:val="0"/>
        <w:autoSpaceDN w:val="0"/>
        <w:adjustRightInd w:val="0"/>
        <w:spacing w:after="0" w:line="230" w:lineRule="exact"/>
        <w:ind w:firstLine="271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3264801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48. 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thì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nói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nhiều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hơn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nghe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028DCF8E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lang w:eastAsia="en-US"/>
        </w:rPr>
      </w:pPr>
    </w:p>
    <w:p w14:paraId="15601B7B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989484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49.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tìm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tốt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hơn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thực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tế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hơn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để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thực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hiện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230B0D90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lang w:eastAsia="en-US"/>
        </w:rPr>
      </w:pPr>
    </w:p>
    <w:p w14:paraId="7A14098D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2142949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50.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báo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được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ngắn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gọn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thuyết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phục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thẳng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vấn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đề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6DBF67EC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lang w:eastAsia="en-US"/>
        </w:rPr>
      </w:pPr>
    </w:p>
    <w:p w14:paraId="6302B2C2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1732758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51.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tin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rằng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suy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nghĩ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lô-gic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dựa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trên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lý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trí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sẽ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mang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lại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hiệu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quả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79909736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eastAsia="en-US"/>
        </w:rPr>
        <w:sectPr w:rsidR="00EC4812" w:rsidRPr="00655254">
          <w:type w:val="continuous"/>
          <w:pgSz w:w="11900" w:h="16840"/>
          <w:pgMar w:top="949" w:right="1380" w:bottom="380" w:left="1540" w:header="720" w:footer="720" w:gutter="0"/>
          <w:cols w:num="2" w:space="740" w:equalWidth="0">
            <w:col w:w="4120" w:space="740"/>
            <w:col w:w="4120"/>
          </w:cols>
          <w:noEndnote/>
        </w:sectPr>
      </w:pPr>
    </w:p>
    <w:p w14:paraId="3B05F18C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313" w:lineRule="exact"/>
        <w:rPr>
          <w:rFonts w:ascii="Times New Roman" w:hAnsi="Times New Roman" w:cs="Times New Roman"/>
          <w:lang w:eastAsia="en-US"/>
        </w:rPr>
      </w:pPr>
    </w:p>
    <w:p w14:paraId="6E10564F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eastAsia="en-US"/>
        </w:rPr>
      </w:pPr>
      <w:r w:rsidRPr="00655254">
        <w:rPr>
          <w:rFonts w:ascii="Times New Roman" w:hAnsi="Times New Roman" w:cs="Times New Roman"/>
          <w:color w:val="000000"/>
          <w:lang w:eastAsia="en-US"/>
        </w:rPr>
        <w:t>Trang :  2</w:t>
      </w:r>
    </w:p>
    <w:p w14:paraId="03CBF55C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eastAsia="en-US"/>
        </w:rPr>
        <w:sectPr w:rsidR="00EC4812" w:rsidRPr="00655254" w:rsidSect="008A1CED">
          <w:type w:val="continuous"/>
          <w:pgSz w:w="11900" w:h="16840"/>
          <w:pgMar w:top="949" w:right="1280" w:bottom="380" w:left="9360" w:header="720" w:footer="720" w:gutter="0"/>
          <w:cols w:space="740" w:equalWidth="0">
            <w:col w:w="1260"/>
          </w:cols>
          <w:noEndnote/>
        </w:sectPr>
      </w:pPr>
    </w:p>
    <w:p w14:paraId="42908A30" w14:textId="77777777" w:rsidR="00EC4812" w:rsidRPr="00655254" w:rsidRDefault="00EC4812" w:rsidP="00EC4812">
      <w:pPr>
        <w:widowControl w:val="0"/>
        <w:tabs>
          <w:tab w:val="num" w:pos="6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eastAsia="en-US"/>
        </w:rPr>
      </w:pPr>
      <w:bookmarkStart w:id="2" w:name="page5"/>
      <w:bookmarkEnd w:id="2"/>
      <w:r w:rsidRPr="00655254">
        <w:rPr>
          <w:rFonts w:ascii="Tahoma" w:hAnsi="Tahoma" w:cs="Tahoma"/>
          <w:b/>
          <w:bCs/>
          <w:color w:val="000000"/>
          <w:lang w:eastAsia="en-US"/>
        </w:rPr>
        <w:lastRenderedPageBreak/>
        <w:t>Training Products for Improved Workplace Performance</w:t>
      </w:r>
      <w:r w:rsidRPr="00655254">
        <w:rPr>
          <w:rFonts w:ascii="Times New Roman" w:hAnsi="Times New Roman" w:cs="Times New Roman"/>
          <w:lang w:eastAsia="en-US"/>
        </w:rPr>
        <w:tab/>
      </w:r>
      <w:r w:rsidRPr="00655254">
        <w:rPr>
          <w:rFonts w:ascii="Tahoma" w:hAnsi="Tahoma" w:cs="Tahoma"/>
          <w:i/>
          <w:iCs/>
          <w:color w:val="000000"/>
          <w:lang w:eastAsia="en-US"/>
        </w:rPr>
        <w:t>Peter Honey - Alan Mumford</w:t>
      </w:r>
    </w:p>
    <w:p w14:paraId="3E121D04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eastAsia="en-US"/>
        </w:rPr>
        <w:sectPr w:rsidR="00EC4812" w:rsidRPr="00655254">
          <w:pgSz w:w="11900" w:h="16840"/>
          <w:pgMar w:top="949" w:right="1460" w:bottom="380" w:left="1540" w:header="720" w:footer="720" w:gutter="0"/>
          <w:cols w:space="720" w:equalWidth="0">
            <w:col w:w="8900"/>
          </w:cols>
          <w:noEndnote/>
        </w:sectPr>
      </w:pPr>
      <w:r w:rsidRPr="00655254">
        <w:rPr>
          <w:rFonts w:cs="Tahom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388BB4C" wp14:editId="4F861645">
                <wp:simplePos x="0" y="0"/>
                <wp:positionH relativeFrom="column">
                  <wp:posOffset>-11430</wp:posOffset>
                </wp:positionH>
                <wp:positionV relativeFrom="paragraph">
                  <wp:posOffset>38735</wp:posOffset>
                </wp:positionV>
                <wp:extent cx="5714365" cy="0"/>
                <wp:effectExtent l="0" t="635" r="2540" b="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339D8" id="Straight Connector 2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3.05pt" to="449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" o:allowincell="f" strokecolor="white" strokeweight=".72pt"/>
            </w:pict>
          </mc:Fallback>
        </mc:AlternateContent>
      </w:r>
    </w:p>
    <w:p w14:paraId="57F00A87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lang w:eastAsia="en-US"/>
        </w:rPr>
      </w:pPr>
    </w:p>
    <w:p w14:paraId="2ED0C259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9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1276170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52.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khuynh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hướng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thảo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với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mọi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về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vấn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đề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cụ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thể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hơn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nói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chuyện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rỗi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19BC99FD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736C4796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1739161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53.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“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đứng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hai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chân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trên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mặt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” -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thực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tế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1C034D0A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45AF42BD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9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292906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54.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thể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chịu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được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ý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kiến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đề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liên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quan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được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đặt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trong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cuộc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thảo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6FA018C9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6BE3C5D6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693536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55.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Nếu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phải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báo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sẽ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nháp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nhiều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lần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trước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hoàn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chỉnh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1C299576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025786F2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206538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56.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luôn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muốn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thử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ý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tưởng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bằng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để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xem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chúng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thực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hiện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được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72E0926E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2C5E7FB9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9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2118554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57.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dùng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phương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pháp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lô-gíc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để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tìm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câu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trả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hay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để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giải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quyết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một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vấn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đề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nào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4056AD0E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5839CB8D" w14:textId="77777777" w:rsidR="00EC4812" w:rsidRPr="00655254" w:rsidRDefault="00FF77BE" w:rsidP="00651866">
      <w:pPr>
        <w:widowControl w:val="0"/>
        <w:overflowPunct w:val="0"/>
        <w:autoSpaceDE w:val="0"/>
        <w:autoSpaceDN w:val="0"/>
        <w:adjustRightInd w:val="0"/>
        <w:spacing w:after="0" w:line="230" w:lineRule="exact"/>
        <w:ind w:firstLine="271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7863236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58. 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phát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biểu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3C42B56B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 w:cs="Times New Roman"/>
          <w:lang w:eastAsia="en-US"/>
        </w:rPr>
      </w:pPr>
    </w:p>
    <w:p w14:paraId="66369180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9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556161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59.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Trong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buổi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họp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hướng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mọi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thẳng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vấn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đề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tránh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suy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đoán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lung tung. </w:t>
      </w:r>
    </w:p>
    <w:p w14:paraId="5678CE37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738BF157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397026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60.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muốn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cân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nhắc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cả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giải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pháp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trước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quyết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định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5AB67CE2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25E1C1B2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952750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61.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vô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tư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khách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quan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trong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buổi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thảo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60D08A1A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lang w:eastAsia="en-US"/>
        </w:rPr>
      </w:pPr>
    </w:p>
    <w:p w14:paraId="3B4EE961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412362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62.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Trong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buổi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thảo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tránh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sự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chú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ý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hơn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xung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phong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nói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5D5BF139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lang w:eastAsia="en-US"/>
        </w:rPr>
      </w:pPr>
    </w:p>
    <w:p w14:paraId="2B420062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8368954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63.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luôn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muốn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thể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gắn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hiện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tại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một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kế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hoạch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lâu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dài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1E157FED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lang w:eastAsia="en-US"/>
        </w:rPr>
      </w:pPr>
    </w:p>
    <w:p w14:paraId="39D97626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72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391769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64. Khi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gặp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bại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chấp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bỏ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qua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xem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như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một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kinh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nghiệm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66965B7B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lang w:eastAsia="en-US"/>
        </w:rPr>
      </w:pPr>
      <w:r w:rsidRPr="00655254">
        <w:rPr>
          <w:rFonts w:cs="Tahom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6112FBA" wp14:editId="3C60EA88">
                <wp:simplePos x="0" y="0"/>
                <wp:positionH relativeFrom="column">
                  <wp:posOffset>-23495</wp:posOffset>
                </wp:positionH>
                <wp:positionV relativeFrom="paragraph">
                  <wp:posOffset>2216150</wp:posOffset>
                </wp:positionV>
                <wp:extent cx="5750560" cy="0"/>
                <wp:effectExtent l="0" t="0" r="0" b="317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0560" cy="0"/>
                        </a:xfrm>
                        <a:prstGeom prst="line">
                          <a:avLst/>
                        </a:prstGeom>
                        <a:noFill/>
                        <a:ln w="901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50555" id="Straight Connector 2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174.5pt" to="450.9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" o:allowincell="f" strokecolor="white" strokeweight=".25044mm"/>
            </w:pict>
          </mc:Fallback>
        </mc:AlternateContent>
      </w:r>
      <w:r w:rsidRPr="00655254">
        <w:rPr>
          <w:rFonts w:ascii="Times New Roman" w:hAnsi="Times New Roman" w:cs="Times New Roman"/>
          <w:lang w:eastAsia="en-US"/>
        </w:rPr>
        <w:br w:type="column"/>
      </w:r>
    </w:p>
    <w:p w14:paraId="3140690F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46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15758946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65.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luôn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bỏ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ý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kiến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thiếu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suy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nghĩ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vì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chúng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thiếu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thực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tế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0F0B2318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394DFD80" w14:textId="77777777" w:rsidR="00EC4812" w:rsidRPr="00655254" w:rsidRDefault="00FF77BE" w:rsidP="006A0196">
      <w:pPr>
        <w:widowControl w:val="0"/>
        <w:overflowPunct w:val="0"/>
        <w:autoSpaceDE w:val="0"/>
        <w:autoSpaceDN w:val="0"/>
        <w:adjustRightInd w:val="0"/>
        <w:spacing w:after="0" w:line="327" w:lineRule="exact"/>
        <w:ind w:left="11" w:right="180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78938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66.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Cần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suy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nghĩ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trước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hành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động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  <w:sdt>
        <w:sdtPr>
          <w:rPr>
            <w:rFonts w:ascii="Arial" w:hAnsi="Arial" w:cs="Arial"/>
            <w:color w:val="000000"/>
            <w:lang w:eastAsia="en-US"/>
          </w:rPr>
          <w:id w:val="182094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0196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67.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nghe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nhiều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hơn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nói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0002F0AB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lang w:eastAsia="en-US"/>
        </w:rPr>
      </w:pPr>
    </w:p>
    <w:p w14:paraId="0BD78972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46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1230369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68.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khuynh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hướng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cư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xử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cứng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rắn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với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những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chịu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chấp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nhận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một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phương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pháp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hợp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logic. </w:t>
      </w:r>
    </w:p>
    <w:p w14:paraId="66C08C2A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lang w:eastAsia="en-US"/>
        </w:rPr>
      </w:pPr>
    </w:p>
    <w:p w14:paraId="03CE2650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46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227657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69.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luôn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nghĩ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rằng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lấy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“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mục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biện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minh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phương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tiện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”. </w:t>
      </w:r>
    </w:p>
    <w:p w14:paraId="16A07985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lang w:eastAsia="en-US"/>
        </w:rPr>
      </w:pPr>
    </w:p>
    <w:p w14:paraId="2562AE79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46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738526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70.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ngại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tổn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thương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miễn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sao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được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55CC128D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lang w:eastAsia="en-US"/>
        </w:rPr>
      </w:pPr>
    </w:p>
    <w:p w14:paraId="10F086B7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9" w:lineRule="exact"/>
        <w:ind w:left="46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17215896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71.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chịu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được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trịnh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trọng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phải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đặt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mục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tiêu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kế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hoạch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cụ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thể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766CC5A3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45E6F008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46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1893013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72.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trở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thành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nhân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vật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trung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tâm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của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môt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bữa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47933973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760FC2BF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46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564643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73.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sẵn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sàng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mọi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thứ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để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đạt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được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mục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.. </w:t>
      </w:r>
    </w:p>
    <w:p w14:paraId="55AF0EA6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lang w:eastAsia="en-US"/>
        </w:rPr>
      </w:pPr>
    </w:p>
    <w:p w14:paraId="37D1DA7C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46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20661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74.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dễ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chán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công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việc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đòi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hỏi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phải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tỉ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mỉ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08B79B45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lang w:eastAsia="en-US"/>
        </w:rPr>
      </w:pPr>
    </w:p>
    <w:p w14:paraId="06CC5FD7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46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15456781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75.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luôn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muốn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tìm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tính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chất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căn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bản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nguyên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lý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tìm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giải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mọi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sự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vật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hiện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tượng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6985704D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lang w:eastAsia="en-US"/>
        </w:rPr>
      </w:pPr>
    </w:p>
    <w:p w14:paraId="3F3238D4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46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9297820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76.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luôn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muốn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biết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đang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nghĩ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gì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04BAE45A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10D7012D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46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206382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77.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muốn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buổi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họp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được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tiến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hành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phương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pháp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đúng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như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chương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trình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đã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định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2354E2D5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lang w:eastAsia="en-US"/>
        </w:rPr>
      </w:pPr>
    </w:p>
    <w:p w14:paraId="0A8EC3CC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46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1166465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78.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luôn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tránh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các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chủ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đề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có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tính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chủ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quan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hoặc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kém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rõ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ràng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21FA285A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lang w:eastAsia="en-US"/>
        </w:rPr>
      </w:pPr>
    </w:p>
    <w:p w14:paraId="14EAC3DD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46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-238636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79.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kịch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tính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sự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thích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của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một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cuộc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khủng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hoảng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0D68AD7C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lang w:eastAsia="en-US"/>
        </w:rPr>
      </w:pPr>
    </w:p>
    <w:p w14:paraId="03D42A5E" w14:textId="77777777" w:rsidR="00EC4812" w:rsidRPr="00655254" w:rsidRDefault="00FF77BE" w:rsidP="00EC4812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460" w:right="100" w:hanging="449"/>
        <w:jc w:val="both"/>
        <w:rPr>
          <w:rFonts w:ascii="Times New Roman" w:hAnsi="Times New Roman" w:cs="Times New Roman"/>
          <w:lang w:eastAsia="en-US"/>
        </w:rPr>
      </w:pPr>
      <w:sdt>
        <w:sdtPr>
          <w:rPr>
            <w:rFonts w:ascii="Arial" w:hAnsi="Arial" w:cs="Arial"/>
            <w:color w:val="000000"/>
            <w:lang w:eastAsia="en-US"/>
          </w:rPr>
          <w:id w:val="128443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1866" w:rsidRPr="00655254">
            <w:rPr>
              <w:rFonts w:ascii="MS Gothic" w:eastAsia="MS Gothic" w:hAnsi="MS Gothic" w:cs="Arial" w:hint="eastAsia"/>
              <w:color w:val="000000"/>
              <w:lang w:eastAsia="en-US"/>
            </w:rPr>
            <w:t>☐</w:t>
          </w:r>
        </w:sdtContent>
      </w:sdt>
      <w:r w:rsidR="00EC4812" w:rsidRPr="00655254">
        <w:rPr>
          <w:rFonts w:ascii="Arial" w:hAnsi="Arial" w:cs="Arial"/>
          <w:color w:val="000000"/>
          <w:lang w:eastAsia="en-US"/>
        </w:rPr>
        <w:t xml:space="preserve">80.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Mọi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chung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quanh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thường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cho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rằng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tôi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là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người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vô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="00EC4812" w:rsidRPr="00655254">
        <w:rPr>
          <w:rFonts w:ascii="Arial" w:hAnsi="Arial" w:cs="Arial"/>
          <w:color w:val="000000"/>
          <w:lang w:eastAsia="en-US"/>
        </w:rPr>
        <w:t>cảm</w:t>
      </w:r>
      <w:proofErr w:type="spellEnd"/>
      <w:r w:rsidR="00EC4812" w:rsidRPr="00655254">
        <w:rPr>
          <w:rFonts w:ascii="Arial" w:hAnsi="Arial" w:cs="Arial"/>
          <w:color w:val="000000"/>
          <w:lang w:eastAsia="en-US"/>
        </w:rPr>
        <w:t xml:space="preserve">. </w:t>
      </w:r>
    </w:p>
    <w:p w14:paraId="7D6A1416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eastAsia="en-US"/>
        </w:rPr>
        <w:sectPr w:rsidR="00EC4812" w:rsidRPr="00655254">
          <w:type w:val="continuous"/>
          <w:pgSz w:w="11900" w:h="16840"/>
          <w:pgMar w:top="949" w:right="1380" w:bottom="380" w:left="1540" w:header="720" w:footer="720" w:gutter="0"/>
          <w:cols w:num="2" w:space="1000" w:equalWidth="0">
            <w:col w:w="4120" w:space="1000"/>
            <w:col w:w="3860"/>
          </w:cols>
          <w:noEndnote/>
        </w:sectPr>
      </w:pPr>
    </w:p>
    <w:p w14:paraId="69919C2E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lang w:eastAsia="en-US"/>
        </w:rPr>
      </w:pPr>
    </w:p>
    <w:p w14:paraId="12218B39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lang w:eastAsia="en-US"/>
        </w:rPr>
      </w:pPr>
    </w:p>
    <w:p w14:paraId="2BE6BC83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lang w:eastAsia="en-US"/>
        </w:rPr>
      </w:pPr>
    </w:p>
    <w:p w14:paraId="4DDAA6E9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lang w:eastAsia="en-US"/>
        </w:rPr>
      </w:pPr>
    </w:p>
    <w:p w14:paraId="584210C2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lang w:eastAsia="en-US"/>
        </w:rPr>
      </w:pPr>
    </w:p>
    <w:p w14:paraId="7989D3B1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lang w:eastAsia="en-US"/>
        </w:rPr>
      </w:pPr>
    </w:p>
    <w:p w14:paraId="378B18C0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lang w:eastAsia="en-US"/>
        </w:rPr>
      </w:pPr>
    </w:p>
    <w:p w14:paraId="6E414381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lang w:eastAsia="en-US"/>
        </w:rPr>
      </w:pPr>
    </w:p>
    <w:p w14:paraId="58C7B02F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lang w:eastAsia="en-US"/>
        </w:rPr>
      </w:pPr>
    </w:p>
    <w:p w14:paraId="7FBEF2E2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lang w:eastAsia="en-US"/>
        </w:rPr>
      </w:pPr>
    </w:p>
    <w:p w14:paraId="5B78B2F3" w14:textId="77777777" w:rsidR="00EC4812" w:rsidRPr="00655254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lang w:eastAsia="en-US"/>
        </w:rPr>
      </w:pPr>
    </w:p>
    <w:p w14:paraId="4075EF04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75F4506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CE79F1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93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CD0149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Times New Roman" w:hAnsi="Times New Roman" w:cs="Times New Roman"/>
          <w:color w:val="000000"/>
          <w:sz w:val="18"/>
          <w:szCs w:val="18"/>
          <w:lang w:eastAsia="en-US"/>
        </w:rPr>
        <w:t>Trang :  3</w:t>
      </w:r>
    </w:p>
    <w:p w14:paraId="25B3DF9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 w:rsidSect="008A1CED">
          <w:type w:val="continuous"/>
          <w:pgSz w:w="11900" w:h="16840"/>
          <w:pgMar w:top="949" w:right="1370" w:bottom="380" w:left="9360" w:header="720" w:footer="720" w:gutter="0"/>
          <w:cols w:space="1000" w:equalWidth="0">
            <w:col w:w="1170"/>
          </w:cols>
          <w:noEndnote/>
        </w:sectPr>
      </w:pPr>
    </w:p>
    <w:p w14:paraId="009691A9" w14:textId="77777777" w:rsidR="00EC4812" w:rsidRPr="00EC4812" w:rsidRDefault="00EC4812" w:rsidP="00EC4812">
      <w:pPr>
        <w:widowControl w:val="0"/>
        <w:tabs>
          <w:tab w:val="num" w:pos="650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  <w:lang w:eastAsia="en-US"/>
        </w:rPr>
      </w:pPr>
      <w:bookmarkStart w:id="3" w:name="page7"/>
      <w:bookmarkEnd w:id="3"/>
      <w:r w:rsidRPr="00EC4812">
        <w:rPr>
          <w:rFonts w:ascii="Tahoma" w:hAnsi="Tahoma" w:cs="Tahoma"/>
          <w:b/>
          <w:bCs/>
          <w:color w:val="000000"/>
          <w:lang w:eastAsia="en-US"/>
        </w:rPr>
        <w:lastRenderedPageBreak/>
        <w:t>Training Products for Improved Workplace Performance</w:t>
      </w:r>
      <w:r w:rsidRPr="00EC4812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EC4812">
        <w:rPr>
          <w:rFonts w:ascii="Tahoma" w:hAnsi="Tahoma" w:cs="Tahoma"/>
          <w:i/>
          <w:iCs/>
          <w:color w:val="000000"/>
          <w:lang w:eastAsia="en-US"/>
        </w:rPr>
        <w:t>Peter Honey - Alan Mumford</w:t>
      </w:r>
    </w:p>
    <w:p w14:paraId="2B5EAB08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D1235D3" wp14:editId="6EA7D85C">
                <wp:simplePos x="0" y="0"/>
                <wp:positionH relativeFrom="column">
                  <wp:posOffset>76835</wp:posOffset>
                </wp:positionH>
                <wp:positionV relativeFrom="paragraph">
                  <wp:posOffset>38735</wp:posOffset>
                </wp:positionV>
                <wp:extent cx="5715000" cy="0"/>
                <wp:effectExtent l="635" t="635" r="0" b="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2F454" id="Straight Connector 2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05pt,3.05pt" to="456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" o:allowincell="f" strokecolor="white" strokeweight=".72pt"/>
            </w:pict>
          </mc:Fallback>
        </mc:AlternateContent>
      </w:r>
    </w:p>
    <w:p w14:paraId="69D412F1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7E7A65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Arial" w:hAnsi="Arial" w:cs="Arial"/>
          <w:b/>
          <w:bCs/>
          <w:color w:val="000000"/>
          <w:sz w:val="28"/>
          <w:szCs w:val="28"/>
          <w:lang w:eastAsia="en-US"/>
        </w:rPr>
        <w:t>B . BẢNG KẾT QUẢ - PHONG CÁCH HỌC TẬP CỦA BẠN</w:t>
      </w:r>
    </w:p>
    <w:p w14:paraId="5CE63B37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77A895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2F4B391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hãy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điền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bảng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này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câu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trắc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nghiệm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đánh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dấu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r w:rsidRPr="00EC4812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824333D" wp14:editId="5FCE81B3">
            <wp:extent cx="123825" cy="10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820B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69" w:lineRule="exact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cs="Tahoma"/>
          <w:noProof/>
          <w:sz w:val="22"/>
          <w:szCs w:val="22"/>
          <w:lang w:eastAsia="en-US"/>
        </w:rPr>
        <w:drawing>
          <wp:anchor distT="0" distB="0" distL="114300" distR="114300" simplePos="0" relativeHeight="251670528" behindDoc="1" locked="0" layoutInCell="0" allowOverlap="1" wp14:anchorId="1052A85E" wp14:editId="4E11C6AF">
            <wp:simplePos x="0" y="0"/>
            <wp:positionH relativeFrom="column">
              <wp:posOffset>5182870</wp:posOffset>
            </wp:positionH>
            <wp:positionV relativeFrom="paragraph">
              <wp:posOffset>-119380</wp:posOffset>
            </wp:positionV>
            <wp:extent cx="128270" cy="18415"/>
            <wp:effectExtent l="0" t="0" r="5080" b="6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812">
        <w:rPr>
          <w:rFonts w:cs="Tahoma"/>
          <w:noProof/>
          <w:sz w:val="22"/>
          <w:szCs w:val="22"/>
          <w:lang w:eastAsia="en-US"/>
        </w:rPr>
        <w:drawing>
          <wp:anchor distT="0" distB="0" distL="114300" distR="114300" simplePos="0" relativeHeight="251671552" behindDoc="1" locked="0" layoutInCell="0" allowOverlap="1" wp14:anchorId="1B000BAE" wp14:editId="6BCCDF76">
            <wp:simplePos x="0" y="0"/>
            <wp:positionH relativeFrom="column">
              <wp:posOffset>5191760</wp:posOffset>
            </wp:positionH>
            <wp:positionV relativeFrom="paragraph">
              <wp:posOffset>-635</wp:posOffset>
            </wp:positionV>
            <wp:extent cx="118745" cy="88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900"/>
        <w:gridCol w:w="900"/>
        <w:gridCol w:w="900"/>
        <w:gridCol w:w="1080"/>
        <w:gridCol w:w="900"/>
        <w:gridCol w:w="980"/>
        <w:gridCol w:w="900"/>
        <w:gridCol w:w="1300"/>
      </w:tblGrid>
      <w:tr w:rsidR="00EC4812" w:rsidRPr="00EC4812" w14:paraId="3CCE6F44" w14:textId="77777777" w:rsidTr="00655254">
        <w:trPr>
          <w:trHeight w:val="334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B0"/>
            <w:vAlign w:val="bottom"/>
          </w:tcPr>
          <w:p w14:paraId="1C1E949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B0"/>
            <w:vAlign w:val="bottom"/>
          </w:tcPr>
          <w:p w14:paraId="5C378FA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B0"/>
            <w:vAlign w:val="bottom"/>
          </w:tcPr>
          <w:p w14:paraId="5A901F0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B0"/>
            <w:vAlign w:val="bottom"/>
          </w:tcPr>
          <w:p w14:paraId="660327A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B0"/>
            <w:vAlign w:val="bottom"/>
          </w:tcPr>
          <w:p w14:paraId="22154940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B0"/>
            <w:vAlign w:val="bottom"/>
          </w:tcPr>
          <w:p w14:paraId="25A7E15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B0"/>
            <w:vAlign w:val="bottom"/>
          </w:tcPr>
          <w:p w14:paraId="347C65D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B0"/>
            <w:vAlign w:val="bottom"/>
          </w:tcPr>
          <w:p w14:paraId="235C2C3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B0"/>
            <w:vAlign w:val="bottom"/>
          </w:tcPr>
          <w:p w14:paraId="221939E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740683DF" w14:textId="77777777" w:rsidTr="00655254">
        <w:trPr>
          <w:trHeight w:val="263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68F473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ABD5B5" w14:textId="44CA3B7E" w:rsidR="00EC4812" w:rsidRPr="00EC4812" w:rsidRDefault="00204F37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25A9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CA4AE4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7E63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137C091" w14:textId="1D592F2F" w:rsidR="00EC4812" w:rsidRPr="00EC4812" w:rsidRDefault="00204F37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36CCB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D173B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51611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EC4812" w:rsidRPr="00EC4812" w14:paraId="5ECDF76F" w14:textId="77777777" w:rsidTr="00655254">
        <w:trPr>
          <w:trHeight w:val="424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8FDFE0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06D0F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B9B0D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C81D3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58924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3B12D4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E3D6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95C7CB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1EA5D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3DB0B123" w14:textId="77777777" w:rsidTr="00655254">
        <w:trPr>
          <w:trHeight w:val="424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E9A499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06381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39FF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3C314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C32C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7429E0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7315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ACD4E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71B81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203695F9" w14:textId="77777777" w:rsidTr="00655254">
        <w:trPr>
          <w:trHeight w:val="426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88509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87EE7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44DF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C06E9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FCA50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E113A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C27DD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52319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2451B5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3FEF7322" w14:textId="77777777" w:rsidTr="00655254">
        <w:trPr>
          <w:trHeight w:val="424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924423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0DA3E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6BAC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482B8D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B901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93DAB0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94FF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4BE12F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E9A1C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5BCCC362" w14:textId="77777777" w:rsidTr="00655254">
        <w:trPr>
          <w:trHeight w:val="424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020A92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0063A2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19CB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17162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A2DBD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79757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C2CD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7159C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8DCBB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6226242C" w14:textId="77777777" w:rsidTr="00655254">
        <w:trPr>
          <w:trHeight w:val="427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9705E5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E0245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F1DA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81A02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8F3A0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D6E83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83EF4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B4175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EFAF5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09A26BAB" w14:textId="77777777" w:rsidTr="00655254">
        <w:trPr>
          <w:trHeight w:val="424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C46931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858A6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C9D44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4CA047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AC72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575FF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A3C8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1C2171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FC785D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60A15EF0" w14:textId="77777777" w:rsidTr="00655254">
        <w:trPr>
          <w:trHeight w:val="424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709378B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A4A0B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688C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AA6E0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C92D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A9E95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A9BE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AF3B0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935E9B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30B98564" w14:textId="77777777" w:rsidTr="00655254">
        <w:trPr>
          <w:trHeight w:val="426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9C3F62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C61AC4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DB5A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2FC44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AB3F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27A79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5D614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027EE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CB424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12485BB6" w14:textId="77777777" w:rsidTr="00655254">
        <w:trPr>
          <w:trHeight w:val="424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83F15A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2DCC8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D423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B247F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0B97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57BAB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29F9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D1955D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5BD00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4492C5D8" w14:textId="77777777" w:rsidTr="00655254">
        <w:trPr>
          <w:trHeight w:val="426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CF30D4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5298B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A936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AB5C33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EE4E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71510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E803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C89AE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ECB96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5FC44C8C" w14:textId="77777777" w:rsidTr="00655254">
        <w:trPr>
          <w:trHeight w:val="424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DBCC64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10B28B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E634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535A0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1CA6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BAFE2F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2BAA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DF76D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DDF6F7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000ED254" w14:textId="77777777" w:rsidTr="00655254">
        <w:trPr>
          <w:trHeight w:val="424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8B97DA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169E5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4BF8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F37A2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2E0AD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991F58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5547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0584C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3C3F80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09A5276E" w14:textId="77777777" w:rsidTr="00655254">
        <w:trPr>
          <w:trHeight w:val="426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3A7935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CB6A1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299ED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AC7E63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708D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7B29E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337D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812FE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17AF1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3F6C2501" w14:textId="77777777" w:rsidTr="00655254">
        <w:trPr>
          <w:trHeight w:val="424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FE6562B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8473BB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8AB0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AA6A43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7401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63092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3D41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CD7BC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119AC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7DF70C4F" w14:textId="77777777" w:rsidTr="00655254">
        <w:trPr>
          <w:trHeight w:val="424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2D46750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98C3AA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2392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46B6D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1997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C8727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D41F0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3758D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5758D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1A6C32C2" w14:textId="77777777" w:rsidTr="00655254">
        <w:trPr>
          <w:trHeight w:val="426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A0305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16BDE0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2DED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9B751B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883F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51AC47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0C6A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00D27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9655F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348B4543" w14:textId="77777777" w:rsidTr="00655254">
        <w:trPr>
          <w:trHeight w:val="424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3E3EA0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9961F8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446A1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A6CB5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3EAC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E1A44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86AE0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D8CB80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03A2D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4428226A" w14:textId="77777777" w:rsidTr="00655254">
        <w:trPr>
          <w:trHeight w:val="424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ECDA6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79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4858D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76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4590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78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81D1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sz w:val="22"/>
                <w:szCs w:val="22"/>
                <w:lang w:eastAsia="en-US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1A48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2716B24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1E74C080" w14:textId="77777777" w:rsidTr="00655254">
        <w:trPr>
          <w:trHeight w:val="16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2BD0A4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  <w:lang w:eastAsia="en-US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9405AD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E9355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  <w:lang w:eastAsia="en-US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1B0C2B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529EA0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  <w:lang w:eastAsia="en-US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1403CD5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E917F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  <w:lang w:eastAsia="en-US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949094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F63C5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  <w:lang w:eastAsia="en-US"/>
              </w:rPr>
            </w:pPr>
          </w:p>
        </w:tc>
      </w:tr>
    </w:tbl>
    <w:p w14:paraId="0009B68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FAB620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900"/>
        <w:gridCol w:w="280"/>
        <w:gridCol w:w="620"/>
        <w:gridCol w:w="900"/>
        <w:gridCol w:w="560"/>
        <w:gridCol w:w="520"/>
        <w:gridCol w:w="900"/>
        <w:gridCol w:w="400"/>
        <w:gridCol w:w="680"/>
        <w:gridCol w:w="900"/>
        <w:gridCol w:w="140"/>
      </w:tblGrid>
      <w:tr w:rsidR="00EC4812" w:rsidRPr="00EC4812" w14:paraId="0D175EF4" w14:textId="77777777" w:rsidTr="00655254">
        <w:trPr>
          <w:trHeight w:val="425"/>
        </w:trPr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DDA23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EC4812">
              <w:rPr>
                <w:rFonts w:ascii="Arial" w:hAnsi="Arial" w:cs="Arial"/>
                <w:w w:val="94"/>
                <w:sz w:val="22"/>
                <w:szCs w:val="22"/>
                <w:lang w:eastAsia="en-US"/>
              </w:rPr>
              <w:t>Tổng</w:t>
            </w:r>
            <w:proofErr w:type="spellEnd"/>
            <w:r w:rsidRPr="00EC4812">
              <w:rPr>
                <w:rFonts w:ascii="Arial" w:hAnsi="Arial" w:cs="Arial"/>
                <w:w w:val="94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w w:val="94"/>
                <w:sz w:val="22"/>
                <w:szCs w:val="22"/>
                <w:lang w:eastAsia="en-US"/>
              </w:rPr>
              <w:t>cộng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DA49AB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F855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3A486D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8F9227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ABF0C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417330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4ECD14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6612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69B10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CB9BC5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B9BDD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5FC388B9" w14:textId="77777777" w:rsidTr="00655254">
        <w:trPr>
          <w:trHeight w:val="115"/>
        </w:trPr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A27F2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58E3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  <w:lang w:eastAsia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E3FB4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DBEC750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129B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  <w:lang w:eastAsia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95F2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  <w:lang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23BB0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CAB1F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  <w:lang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93F9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A98A4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2A9A6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  <w:lang w:eastAsia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1A49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  <w:lang w:eastAsia="en-US"/>
              </w:rPr>
            </w:pPr>
          </w:p>
        </w:tc>
      </w:tr>
      <w:tr w:rsidR="00EC4812" w:rsidRPr="00EC4812" w14:paraId="2E33CBF6" w14:textId="77777777" w:rsidTr="00655254">
        <w:trPr>
          <w:trHeight w:val="50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0FB9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FEC2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EC4812">
              <w:rPr>
                <w:rFonts w:ascii="Arial" w:hAnsi="Arial" w:cs="Arial"/>
                <w:b/>
                <w:bCs/>
                <w:w w:val="87"/>
                <w:sz w:val="22"/>
                <w:szCs w:val="22"/>
                <w:lang w:eastAsia="en-US"/>
              </w:rPr>
              <w:t>Người</w:t>
            </w:r>
            <w:proofErr w:type="spellEnd"/>
          </w:p>
        </w:tc>
        <w:tc>
          <w:tcPr>
            <w:tcW w:w="2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D034B" w14:textId="77777777" w:rsid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 w:rsidRPr="00EC4812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Nhà</w:t>
            </w:r>
            <w:proofErr w:type="spellEnd"/>
            <w:r w:rsidRPr="00EC4812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suy</w:t>
            </w:r>
            <w:proofErr w:type="spellEnd"/>
            <w:r w:rsidRPr="00EC4812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ngẫm</w:t>
            </w:r>
            <w:proofErr w:type="spellEnd"/>
          </w:p>
          <w:p w14:paraId="4C326A9B" w14:textId="531ED01C" w:rsidR="00FF77BE" w:rsidRPr="00EC4812" w:rsidRDefault="00FF77BE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(Thinker)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7B4B3" w14:textId="77777777" w:rsid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Arial" w:hAnsi="Arial" w:cs="Arial"/>
                <w:b/>
                <w:bCs/>
                <w:w w:val="99"/>
                <w:sz w:val="22"/>
                <w:szCs w:val="22"/>
                <w:lang w:eastAsia="en-US"/>
              </w:rPr>
            </w:pPr>
            <w:proofErr w:type="spellStart"/>
            <w:r w:rsidRPr="00EC4812">
              <w:rPr>
                <w:rFonts w:ascii="Arial" w:hAnsi="Arial" w:cs="Arial"/>
                <w:b/>
                <w:bCs/>
                <w:w w:val="99"/>
                <w:sz w:val="22"/>
                <w:szCs w:val="22"/>
                <w:lang w:eastAsia="en-US"/>
              </w:rPr>
              <w:t>Nhà</w:t>
            </w:r>
            <w:proofErr w:type="spellEnd"/>
            <w:r w:rsidRPr="00EC4812">
              <w:rPr>
                <w:rFonts w:ascii="Arial" w:hAnsi="Arial" w:cs="Arial"/>
                <w:b/>
                <w:bCs/>
                <w:w w:val="99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w w:val="99"/>
                <w:sz w:val="22"/>
                <w:szCs w:val="22"/>
                <w:lang w:eastAsia="en-US"/>
              </w:rPr>
              <w:t>lý</w:t>
            </w:r>
            <w:proofErr w:type="spellEnd"/>
            <w:r w:rsidRPr="00EC4812">
              <w:rPr>
                <w:rFonts w:ascii="Arial" w:hAnsi="Arial" w:cs="Arial"/>
                <w:b/>
                <w:bCs/>
                <w:w w:val="99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w w:val="99"/>
                <w:sz w:val="22"/>
                <w:szCs w:val="22"/>
                <w:lang w:eastAsia="en-US"/>
              </w:rPr>
              <w:t>luận</w:t>
            </w:r>
            <w:proofErr w:type="spellEnd"/>
          </w:p>
          <w:p w14:paraId="45309420" w14:textId="14E0AC8C" w:rsidR="00FF77BE" w:rsidRPr="00EC4812" w:rsidRDefault="00FF77BE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bCs/>
                <w:w w:val="99"/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22"/>
                <w:szCs w:val="22"/>
                <w:lang w:eastAsia="en-US"/>
              </w:rPr>
              <w:t>Analyser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AF7BF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EC4812">
              <w:rPr>
                <w:rFonts w:ascii="Arial" w:hAnsi="Arial" w:cs="Arial"/>
                <w:b/>
                <w:bCs/>
                <w:w w:val="93"/>
                <w:sz w:val="22"/>
                <w:szCs w:val="22"/>
                <w:lang w:eastAsia="en-US"/>
              </w:rPr>
              <w:t>Người</w:t>
            </w:r>
            <w:proofErr w:type="spellEnd"/>
            <w:r w:rsidRPr="00EC4812">
              <w:rPr>
                <w:rFonts w:ascii="Arial" w:hAnsi="Arial" w:cs="Arial"/>
                <w:b/>
                <w:bCs/>
                <w:w w:val="93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w w:val="93"/>
                <w:sz w:val="22"/>
                <w:szCs w:val="22"/>
                <w:lang w:eastAsia="en-US"/>
              </w:rPr>
              <w:t>tư</w:t>
            </w:r>
            <w:proofErr w:type="spellEnd"/>
            <w:r w:rsidRPr="00EC4812">
              <w:rPr>
                <w:rFonts w:ascii="Arial" w:hAnsi="Arial" w:cs="Arial"/>
                <w:b/>
                <w:bCs/>
                <w:w w:val="93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w w:val="93"/>
                <w:sz w:val="22"/>
                <w:szCs w:val="22"/>
                <w:lang w:eastAsia="en-US"/>
              </w:rPr>
              <w:t>duy</w:t>
            </w:r>
            <w:proofErr w:type="spellEnd"/>
          </w:p>
        </w:tc>
      </w:tr>
      <w:tr w:rsidR="00EC4812" w:rsidRPr="00EC4812" w14:paraId="6B4427D4" w14:textId="77777777" w:rsidTr="00655254">
        <w:trPr>
          <w:trHeight w:val="322"/>
        </w:trPr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B8270" w14:textId="77777777" w:rsid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90"/>
              <w:jc w:val="center"/>
              <w:rPr>
                <w:rFonts w:ascii="Arial" w:hAnsi="Arial" w:cs="Arial"/>
                <w:b/>
                <w:bCs/>
                <w:w w:val="89"/>
                <w:sz w:val="22"/>
                <w:szCs w:val="22"/>
                <w:lang w:eastAsia="en-US"/>
              </w:rPr>
            </w:pPr>
            <w:proofErr w:type="spellStart"/>
            <w:r w:rsidRPr="00EC4812">
              <w:rPr>
                <w:rFonts w:ascii="Arial" w:hAnsi="Arial" w:cs="Arial"/>
                <w:b/>
                <w:bCs/>
                <w:w w:val="89"/>
                <w:sz w:val="22"/>
                <w:szCs w:val="22"/>
                <w:lang w:eastAsia="en-US"/>
              </w:rPr>
              <w:t>hoạt</w:t>
            </w:r>
            <w:proofErr w:type="spellEnd"/>
            <w:r w:rsidRPr="00EC4812">
              <w:rPr>
                <w:rFonts w:ascii="Arial" w:hAnsi="Arial" w:cs="Arial"/>
                <w:b/>
                <w:bCs/>
                <w:w w:val="89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w w:val="89"/>
                <w:sz w:val="22"/>
                <w:szCs w:val="22"/>
                <w:lang w:eastAsia="en-US"/>
              </w:rPr>
              <w:t>động</w:t>
            </w:r>
            <w:proofErr w:type="spellEnd"/>
          </w:p>
          <w:p w14:paraId="14246161" w14:textId="078247C3" w:rsidR="00FF77BE" w:rsidRPr="00EC4812" w:rsidRDefault="00FF77BE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9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bCs/>
                <w:w w:val="89"/>
                <w:sz w:val="22"/>
                <w:szCs w:val="22"/>
                <w:lang w:eastAsia="en-US"/>
              </w:rPr>
              <w:t>(Doer)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884E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E7FE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CDA4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E426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5A814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DF87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BE774" w14:textId="77777777" w:rsid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0"/>
              <w:jc w:val="center"/>
              <w:rPr>
                <w:rFonts w:ascii="Arial" w:hAnsi="Arial" w:cs="Arial"/>
                <w:b/>
                <w:bCs/>
                <w:w w:val="83"/>
                <w:sz w:val="22"/>
                <w:szCs w:val="22"/>
                <w:lang w:eastAsia="en-US"/>
              </w:rPr>
            </w:pPr>
            <w:proofErr w:type="spellStart"/>
            <w:r w:rsidRPr="00EC4812">
              <w:rPr>
                <w:rFonts w:ascii="Arial" w:hAnsi="Arial" w:cs="Arial"/>
                <w:b/>
                <w:bCs/>
                <w:w w:val="83"/>
                <w:sz w:val="22"/>
                <w:szCs w:val="22"/>
                <w:lang w:eastAsia="en-US"/>
              </w:rPr>
              <w:t>thực</w:t>
            </w:r>
            <w:proofErr w:type="spellEnd"/>
            <w:r w:rsidRPr="00EC4812">
              <w:rPr>
                <w:rFonts w:ascii="Arial" w:hAnsi="Arial" w:cs="Arial"/>
                <w:b/>
                <w:bCs/>
                <w:w w:val="83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w w:val="83"/>
                <w:sz w:val="22"/>
                <w:szCs w:val="22"/>
                <w:lang w:eastAsia="en-US"/>
              </w:rPr>
              <w:t>tế</w:t>
            </w:r>
            <w:proofErr w:type="spellEnd"/>
          </w:p>
          <w:p w14:paraId="55E27234" w14:textId="37FA1092" w:rsidR="00FF77BE" w:rsidRPr="00EC4812" w:rsidRDefault="00FF77BE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bCs/>
                <w:w w:val="83"/>
                <w:sz w:val="22"/>
                <w:szCs w:val="22"/>
                <w:lang w:eastAsia="en-US"/>
              </w:rPr>
              <w:t>(Realist)</w:t>
            </w:r>
          </w:p>
        </w:tc>
      </w:tr>
    </w:tbl>
    <w:p w14:paraId="30B8E248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>
          <w:pgSz w:w="11900" w:h="16840"/>
          <w:pgMar w:top="949" w:right="1240" w:bottom="380" w:left="1400" w:header="720" w:footer="720" w:gutter="0"/>
          <w:cols w:space="720" w:equalWidth="0">
            <w:col w:w="9260"/>
          </w:cols>
          <w:noEndnote/>
        </w:sectPr>
      </w:pP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2DA5961F" wp14:editId="447CFE99">
                <wp:simplePos x="0" y="0"/>
                <wp:positionH relativeFrom="column">
                  <wp:posOffset>64770</wp:posOffset>
                </wp:positionH>
                <wp:positionV relativeFrom="paragraph">
                  <wp:posOffset>1036320</wp:posOffset>
                </wp:positionV>
                <wp:extent cx="5751195" cy="0"/>
                <wp:effectExtent l="0" t="0" r="3810" b="190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noFill/>
                        <a:ln w="901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C5BC8" id="Straight Connector 1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pt,81.6pt" to="457.95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" o:allowincell="f" strokecolor="white" strokeweight=".25044mm"/>
            </w:pict>
          </mc:Fallback>
        </mc:AlternateContent>
      </w:r>
    </w:p>
    <w:p w14:paraId="3FCDBE25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304710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C71D0DE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566C9FC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35FB3C5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98063A1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4D7B1A3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Times New Roman" w:hAnsi="Times New Roman" w:cs="Times New Roman"/>
          <w:color w:val="000000"/>
          <w:sz w:val="18"/>
          <w:szCs w:val="18"/>
          <w:lang w:eastAsia="en-US"/>
        </w:rPr>
        <w:t>Trang :  4</w:t>
      </w:r>
    </w:p>
    <w:p w14:paraId="06AA6EA7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 w:rsidSect="008A1CED">
          <w:type w:val="continuous"/>
          <w:pgSz w:w="11900" w:h="16840"/>
          <w:pgMar w:top="949" w:right="1190" w:bottom="380" w:left="9360" w:header="720" w:footer="720" w:gutter="0"/>
          <w:cols w:space="720" w:equalWidth="0">
            <w:col w:w="1350"/>
          </w:cols>
          <w:noEndnote/>
        </w:sectPr>
      </w:pPr>
    </w:p>
    <w:p w14:paraId="5363C400" w14:textId="77777777" w:rsidR="00EC4812" w:rsidRPr="00EC4812" w:rsidRDefault="00EC4812" w:rsidP="00EC4812">
      <w:pPr>
        <w:widowControl w:val="0"/>
        <w:tabs>
          <w:tab w:val="left" w:pos="6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bookmarkStart w:id="4" w:name="page9"/>
      <w:bookmarkEnd w:id="4"/>
      <w:r w:rsidRPr="00EC4812">
        <w:rPr>
          <w:rFonts w:ascii="Tahoma" w:hAnsi="Tahoma" w:cs="Tahoma"/>
          <w:b/>
          <w:bCs/>
          <w:color w:val="000000"/>
          <w:lang w:eastAsia="en-US"/>
        </w:rPr>
        <w:lastRenderedPageBreak/>
        <w:t>Training Products for Improved Workplace Performance</w:t>
      </w:r>
      <w:r w:rsidRPr="00EC4812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EC4812">
        <w:rPr>
          <w:rFonts w:ascii="Tahoma" w:hAnsi="Tahoma" w:cs="Tahoma"/>
          <w:i/>
          <w:iCs/>
          <w:color w:val="000000"/>
          <w:lang w:eastAsia="en-US"/>
        </w:rPr>
        <w:t>Peter Honey - Alan Mumford</w:t>
      </w:r>
    </w:p>
    <w:p w14:paraId="35630AD8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0A401D89" wp14:editId="58B9BE1A">
                <wp:simplePos x="0" y="0"/>
                <wp:positionH relativeFrom="column">
                  <wp:posOffset>-11430</wp:posOffset>
                </wp:positionH>
                <wp:positionV relativeFrom="paragraph">
                  <wp:posOffset>38735</wp:posOffset>
                </wp:positionV>
                <wp:extent cx="5714365" cy="0"/>
                <wp:effectExtent l="0" t="635" r="254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ACB09" id="Straight Connector 1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3.05pt" to="449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" o:allowincell="f" strokecolor="white" strokeweight=".72pt"/>
            </w:pict>
          </mc:Fallback>
        </mc:AlternateContent>
      </w:r>
    </w:p>
    <w:p w14:paraId="33A3C7F4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D3A9A0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Arial" w:hAnsi="Arial" w:cs="Arial"/>
          <w:b/>
          <w:bCs/>
          <w:color w:val="000000"/>
          <w:sz w:val="28"/>
          <w:szCs w:val="28"/>
          <w:lang w:eastAsia="en-US"/>
        </w:rPr>
        <w:t>C . TÌM HIỂU VỀ PHONG CÁCH HỌC CỦA BẠN</w:t>
      </w:r>
    </w:p>
    <w:p w14:paraId="3C34F0B0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6027577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76134CA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294" w:lineRule="auto"/>
        <w:ind w:right="580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Giả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sử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rằng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đã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trả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lời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tất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cả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câu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trắc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nghiệm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tính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số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điểm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bốn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số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điểm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tương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ứng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loại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: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ham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hoạt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nhà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suy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ngẫm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nhà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luận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tư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duy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tế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Mỗi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số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giá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trị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trong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khoảng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từ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0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đến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20.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con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số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này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nói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lên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điều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gì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?</w:t>
      </w:r>
    </w:p>
    <w:p w14:paraId="27330C11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C62A41E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321" w:lineRule="auto"/>
        <w:ind w:right="580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Điểm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số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cao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nhất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mỗi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tiêu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chí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20.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Loại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nào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đạt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điểm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cao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cả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thì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xem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mà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ưa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thích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nhất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phù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hợp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nhất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.</w:t>
      </w:r>
    </w:p>
    <w:p w14:paraId="1F3EF8BA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4DD8CBB7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tính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như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sau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:</w:t>
      </w:r>
    </w:p>
    <w:p w14:paraId="110C04A6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1340"/>
        <w:gridCol w:w="1360"/>
        <w:gridCol w:w="1980"/>
        <w:gridCol w:w="220"/>
        <w:gridCol w:w="1040"/>
        <w:gridCol w:w="1340"/>
      </w:tblGrid>
      <w:tr w:rsidR="00EC4812" w:rsidRPr="00EC4812" w14:paraId="375538D1" w14:textId="77777777" w:rsidTr="00655254">
        <w:trPr>
          <w:trHeight w:val="305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1B0DA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9E68B3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72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>A. Cao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C78946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3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 xml:space="preserve">B. </w:t>
            </w: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>Trên</w:t>
            </w:r>
            <w:proofErr w:type="spellEnd"/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8E1125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 xml:space="preserve">C. </w:t>
            </w: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>Trung</w:t>
            </w:r>
            <w:proofErr w:type="spellEnd"/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>bình</w:t>
            </w:r>
            <w:proofErr w:type="spellEnd"/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5D88BFC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2316BDD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 xml:space="preserve">D. </w:t>
            </w: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>Dưới</w:t>
            </w:r>
            <w:proofErr w:type="spellEnd"/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D03D6D4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 xml:space="preserve">E. </w:t>
            </w: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>Thấp</w:t>
            </w:r>
            <w:proofErr w:type="spellEnd"/>
          </w:p>
        </w:tc>
      </w:tr>
      <w:tr w:rsidR="00EC4812" w:rsidRPr="00EC4812" w14:paraId="33A4785C" w14:textId="77777777" w:rsidTr="00655254">
        <w:trPr>
          <w:trHeight w:val="319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716D6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802E6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81725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3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>trung</w:t>
            </w:r>
            <w:proofErr w:type="spellEnd"/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>bình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0C920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4A09C0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>trung</w:t>
            </w:r>
            <w:proofErr w:type="spellEnd"/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lang w:eastAsia="en-US"/>
              </w:rPr>
              <w:t>bình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64FF5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2C6C6D21" w14:textId="77777777" w:rsidTr="00655254">
        <w:trPr>
          <w:trHeight w:val="21"/>
        </w:trPr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AA2D7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9F62C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  <w:lang w:eastAsia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9E6F9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2C169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  <w:lang w:eastAsia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6BD98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83EF3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7E255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  <w:lang w:eastAsia="en-US"/>
              </w:rPr>
            </w:pPr>
          </w:p>
        </w:tc>
      </w:tr>
      <w:tr w:rsidR="00EC4812" w:rsidRPr="00EC4812" w14:paraId="15C7A6F0" w14:textId="77777777" w:rsidTr="00655254">
        <w:trPr>
          <w:trHeight w:val="297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6A346A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w w:val="88"/>
                <w:sz w:val="22"/>
                <w:szCs w:val="22"/>
                <w:lang w:eastAsia="en-US"/>
              </w:rPr>
              <w:t>Người</w:t>
            </w:r>
            <w:proofErr w:type="spellEnd"/>
            <w:r w:rsidRPr="00EC4812">
              <w:rPr>
                <w:rFonts w:ascii="Arial" w:hAnsi="Arial" w:cs="Arial"/>
                <w:b/>
                <w:bCs/>
                <w:color w:val="000000"/>
                <w:w w:val="88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w w:val="88"/>
                <w:sz w:val="22"/>
                <w:szCs w:val="22"/>
                <w:lang w:eastAsia="en-US"/>
              </w:rPr>
              <w:t>hoạt</w:t>
            </w:r>
            <w:proofErr w:type="spellEnd"/>
            <w:r w:rsidRPr="00EC4812">
              <w:rPr>
                <w:rFonts w:ascii="Arial" w:hAnsi="Arial" w:cs="Arial"/>
                <w:b/>
                <w:bCs/>
                <w:color w:val="000000"/>
                <w:w w:val="88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w w:val="88"/>
                <w:sz w:val="22"/>
                <w:szCs w:val="22"/>
                <w:lang w:eastAsia="en-US"/>
              </w:rPr>
              <w:t>động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D97EC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52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13 - 20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E28964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53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11 - 12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7BD920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7-  10  </w:t>
            </w:r>
            <w:r w:rsidRPr="00EC4812"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 w:rsidRPr="00EC4812"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>trung</w:t>
            </w:r>
            <w:proofErr w:type="spellEnd"/>
            <w:r w:rsidRPr="00EC4812"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 xml:space="preserve">  </w:t>
            </w:r>
            <w:proofErr w:type="spellStart"/>
            <w:r w:rsidRPr="00EC4812"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>bình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7E21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C8A9F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- 6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2DA2B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0 </w:t>
            </w:r>
            <w:r w:rsidRPr="00EC4812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eastAsia="en-US"/>
              </w:rPr>
              <w:t>-</w:t>
            </w: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3</w:t>
            </w:r>
          </w:p>
        </w:tc>
      </w:tr>
      <w:tr w:rsidR="00EC4812" w:rsidRPr="00EC4812" w14:paraId="45DFC483" w14:textId="77777777" w:rsidTr="00655254">
        <w:trPr>
          <w:trHeight w:val="322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5C0D0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6D404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46CE9D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11E1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lang w:eastAsia="en-US"/>
              </w:rPr>
              <w:t>9.3)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9B8BDB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5118F0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369AD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4C5D640A" w14:textId="77777777" w:rsidTr="00655254">
        <w:trPr>
          <w:trHeight w:val="298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482A03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w w:val="89"/>
                <w:sz w:val="22"/>
                <w:szCs w:val="22"/>
                <w:lang w:eastAsia="en-US"/>
              </w:rPr>
              <w:t>Nhà</w:t>
            </w:r>
            <w:proofErr w:type="spellEnd"/>
            <w:r w:rsidRPr="00EC4812">
              <w:rPr>
                <w:rFonts w:ascii="Arial" w:hAnsi="Arial" w:cs="Arial"/>
                <w:b/>
                <w:bCs/>
                <w:color w:val="000000"/>
                <w:w w:val="89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w w:val="89"/>
                <w:sz w:val="22"/>
                <w:szCs w:val="22"/>
                <w:lang w:eastAsia="en-US"/>
              </w:rPr>
              <w:t>suy</w:t>
            </w:r>
            <w:proofErr w:type="spellEnd"/>
            <w:r w:rsidRPr="00EC4812">
              <w:rPr>
                <w:rFonts w:ascii="Arial" w:hAnsi="Arial" w:cs="Arial"/>
                <w:b/>
                <w:bCs/>
                <w:color w:val="000000"/>
                <w:w w:val="89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w w:val="89"/>
                <w:sz w:val="22"/>
                <w:szCs w:val="22"/>
                <w:lang w:eastAsia="en-US"/>
              </w:rPr>
              <w:t>ngẫm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495AE4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52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18 - 20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308870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53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15 - 17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EEFF9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12-14  </w:t>
            </w:r>
            <w:r w:rsidRPr="00EC4812"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 w:rsidRPr="00EC4812"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>trung</w:t>
            </w:r>
            <w:proofErr w:type="spellEnd"/>
            <w:r w:rsidRPr="00EC4812"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 xml:space="preserve">  </w:t>
            </w:r>
            <w:proofErr w:type="spellStart"/>
            <w:r w:rsidRPr="00EC4812"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>bình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00199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DA17D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- 11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D12AA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0 - 8</w:t>
            </w:r>
          </w:p>
        </w:tc>
      </w:tr>
      <w:tr w:rsidR="00EC4812" w:rsidRPr="00EC4812" w14:paraId="351C5641" w14:textId="77777777" w:rsidTr="00655254">
        <w:trPr>
          <w:trHeight w:val="323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D3AFA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0628E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B14B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63CD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lang w:eastAsia="en-US"/>
              </w:rPr>
              <w:t>13.6)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C9032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8BFE4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A80D8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70448779" w14:textId="77777777" w:rsidTr="00655254">
        <w:trPr>
          <w:trHeight w:val="302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B25BD67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w w:val="80"/>
                <w:sz w:val="22"/>
                <w:szCs w:val="22"/>
                <w:lang w:eastAsia="en-US"/>
              </w:rPr>
              <w:t>Nhà</w:t>
            </w:r>
            <w:proofErr w:type="spellEnd"/>
            <w:r w:rsidRPr="00EC4812">
              <w:rPr>
                <w:rFonts w:ascii="Arial" w:hAnsi="Arial" w:cs="Arial"/>
                <w:b/>
                <w:bCs/>
                <w:color w:val="000000"/>
                <w:w w:val="8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w w:val="80"/>
                <w:sz w:val="22"/>
                <w:szCs w:val="22"/>
                <w:lang w:eastAsia="en-US"/>
              </w:rPr>
              <w:t>lý</w:t>
            </w:r>
            <w:proofErr w:type="spellEnd"/>
            <w:r w:rsidRPr="00EC4812">
              <w:rPr>
                <w:rFonts w:ascii="Arial" w:hAnsi="Arial" w:cs="Arial"/>
                <w:b/>
                <w:bCs/>
                <w:color w:val="000000"/>
                <w:w w:val="8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w w:val="80"/>
                <w:sz w:val="22"/>
                <w:szCs w:val="22"/>
                <w:lang w:eastAsia="en-US"/>
              </w:rPr>
              <w:t>luận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DFDE54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52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16 - 20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61020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53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14 - 15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9875C8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11 - 13 </w:t>
            </w:r>
            <w:r w:rsidRPr="00EC4812"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 w:rsidRPr="00EC4812"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>trung</w:t>
            </w:r>
            <w:proofErr w:type="spellEnd"/>
            <w:r w:rsidRPr="00EC4812"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>bình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B30F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C1DC6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- 10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322F1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0 - 7</w:t>
            </w:r>
          </w:p>
        </w:tc>
      </w:tr>
      <w:tr w:rsidR="00EC4812" w:rsidRPr="00EC4812" w14:paraId="3A048F47" w14:textId="77777777" w:rsidTr="00655254">
        <w:trPr>
          <w:trHeight w:val="323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0E272B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0159F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E60FAE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F47F1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lang w:eastAsia="en-US"/>
              </w:rPr>
              <w:t>12.5)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BBAEED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2AEB0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6461B1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4812" w:rsidRPr="00EC4812" w14:paraId="31E9E78B" w14:textId="77777777" w:rsidTr="00655254">
        <w:trPr>
          <w:trHeight w:val="302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BF977AD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w w:val="93"/>
                <w:sz w:val="22"/>
                <w:szCs w:val="22"/>
                <w:lang w:eastAsia="en-US"/>
              </w:rPr>
              <w:t>Người</w:t>
            </w:r>
            <w:proofErr w:type="spellEnd"/>
            <w:r w:rsidRPr="00EC4812">
              <w:rPr>
                <w:rFonts w:ascii="Arial" w:hAnsi="Arial" w:cs="Arial"/>
                <w:b/>
                <w:bCs/>
                <w:color w:val="000000"/>
                <w:w w:val="93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w w:val="93"/>
                <w:sz w:val="22"/>
                <w:szCs w:val="22"/>
                <w:lang w:eastAsia="en-US"/>
              </w:rPr>
              <w:t>tư</w:t>
            </w:r>
            <w:proofErr w:type="spellEnd"/>
            <w:r w:rsidRPr="00EC4812">
              <w:rPr>
                <w:rFonts w:ascii="Arial" w:hAnsi="Arial" w:cs="Arial"/>
                <w:b/>
                <w:bCs/>
                <w:color w:val="000000"/>
                <w:w w:val="93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w w:val="93"/>
                <w:sz w:val="22"/>
                <w:szCs w:val="22"/>
                <w:lang w:eastAsia="en-US"/>
              </w:rPr>
              <w:t>duy</w:t>
            </w:r>
            <w:proofErr w:type="spellEnd"/>
            <w:r w:rsidRPr="00EC4812">
              <w:rPr>
                <w:rFonts w:ascii="Arial" w:hAnsi="Arial" w:cs="Arial"/>
                <w:b/>
                <w:bCs/>
                <w:color w:val="000000"/>
                <w:w w:val="93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w w:val="93"/>
                <w:sz w:val="22"/>
                <w:szCs w:val="22"/>
                <w:lang w:eastAsia="en-US"/>
              </w:rPr>
              <w:t>thực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70FC5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52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17 - 20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8E77CA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53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15 - 16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59671D4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12 - 14 </w:t>
            </w:r>
            <w:r w:rsidRPr="00EC4812"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 w:rsidRPr="00EC4812"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>trung</w:t>
            </w:r>
            <w:proofErr w:type="spellEnd"/>
            <w:r w:rsidRPr="00EC4812"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EC4812"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>bình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985A5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A8C42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- 11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7B3696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0 - 8</w:t>
            </w:r>
          </w:p>
        </w:tc>
      </w:tr>
      <w:tr w:rsidR="00EC4812" w:rsidRPr="00EC4812" w14:paraId="5555E3E6" w14:textId="77777777" w:rsidTr="00655254">
        <w:trPr>
          <w:trHeight w:val="329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648B2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EC4812">
              <w:rPr>
                <w:rFonts w:ascii="Arial" w:hAnsi="Arial" w:cs="Arial"/>
                <w:b/>
                <w:bCs/>
                <w:color w:val="000000"/>
                <w:w w:val="72"/>
                <w:sz w:val="21"/>
                <w:szCs w:val="21"/>
                <w:lang w:eastAsia="en-US"/>
              </w:rPr>
              <w:t>tế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3C025C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33422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7D13D4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4812">
              <w:rPr>
                <w:rFonts w:ascii="Arial" w:hAnsi="Arial" w:cs="Arial"/>
                <w:color w:val="000000"/>
                <w:lang w:eastAsia="en-US"/>
              </w:rPr>
              <w:t>13.7)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06E810F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59FC83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38DBD2" w14:textId="77777777" w:rsidR="00EC4812" w:rsidRPr="00EC4812" w:rsidRDefault="00EC4812" w:rsidP="00EC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5B14DBE0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68BEC129" wp14:editId="79053A4D">
                <wp:simplePos x="0" y="0"/>
                <wp:positionH relativeFrom="column">
                  <wp:posOffset>0</wp:posOffset>
                </wp:positionH>
                <wp:positionV relativeFrom="paragraph">
                  <wp:posOffset>-1237615</wp:posOffset>
                </wp:positionV>
                <wp:extent cx="12700" cy="13335"/>
                <wp:effectExtent l="0" t="635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D3696" id="Rectangle 15" o:spid="_x0000_s1026" style="position:absolute;margin-left:0;margin-top:-97.45pt;width:1pt;height:1.0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" o:allowincell="f" stroked="f"/>
            </w:pict>
          </mc:Fallback>
        </mc:AlternateContent>
      </w: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589A9834" wp14:editId="3DCDE306">
                <wp:simplePos x="0" y="0"/>
                <wp:positionH relativeFrom="column">
                  <wp:posOffset>0</wp:posOffset>
                </wp:positionH>
                <wp:positionV relativeFrom="paragraph">
                  <wp:posOffset>-7620</wp:posOffset>
                </wp:positionV>
                <wp:extent cx="12700" cy="12700"/>
                <wp:effectExtent l="0" t="1905" r="0" b="444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69B7A" id="Rectangle 14" o:spid="_x0000_s1026" style="position:absolute;margin-left:0;margin-top:-.6pt;width:1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" o:allowincell="f" stroked="f"/>
            </w:pict>
          </mc:Fallback>
        </mc:AlternateContent>
      </w:r>
    </w:p>
    <w:p w14:paraId="4A43FAB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hiểu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rõ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hơn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ta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tính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điểm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hãy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nhìn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điểm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số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11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từng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tiêu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chí</w:t>
      </w:r>
      <w:proofErr w:type="spellEnd"/>
      <w:r w:rsidRPr="00EC4812">
        <w:rPr>
          <w:rFonts w:ascii="Arial" w:hAnsi="Arial" w:cs="Arial"/>
          <w:color w:val="000000"/>
          <w:lang w:eastAsia="en-US"/>
        </w:rPr>
        <w:t>:</w:t>
      </w:r>
    </w:p>
    <w:p w14:paraId="2CF700C0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AE4824B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309" w:lineRule="auto"/>
        <w:ind w:right="2220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lang w:eastAsia="en-US"/>
        </w:rPr>
        <w:t>Điểm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11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hoạt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rơi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mức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trên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trung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bình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loại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này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Điểm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11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suy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ngẫm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rơi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mức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dưới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trung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bình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loại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này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Điểm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11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luận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rơi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mức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trung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bình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loại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này</w:t>
      </w:r>
      <w:proofErr w:type="spellEnd"/>
      <w:r w:rsidRPr="00EC4812">
        <w:rPr>
          <w:rFonts w:ascii="Arial" w:hAnsi="Arial" w:cs="Arial"/>
          <w:color w:val="000000"/>
          <w:lang w:eastAsia="en-US"/>
        </w:rPr>
        <w:t>.</w:t>
      </w:r>
    </w:p>
    <w:p w14:paraId="4B674818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4459A2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Điểm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11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tư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duy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tế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rơi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mức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dưới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trung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bình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loại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này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.</w:t>
      </w:r>
    </w:p>
    <w:p w14:paraId="0D38D245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7E768B2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326" w:lineRule="auto"/>
        <w:ind w:right="660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Vì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điểm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tối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đa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mỗi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loại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20,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thoạt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nhìn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thể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kết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luận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rằng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số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điểm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cao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nhất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sẽ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chỉ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chủ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yếu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Tuy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nhiên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nhất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thiết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như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vậy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Trước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khi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kết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luận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cần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so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điểm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khác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tiêu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chuẩn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đã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tính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cho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nhiều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nhóm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khác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nhau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cần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quyết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định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xem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nên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so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điểm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nhóm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nào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Hãy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sử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dụng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tiêu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chuẩn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chung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dưới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đây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(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theo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kết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quả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một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cuộc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thăm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dò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trên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1000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).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tiêu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chuẩn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này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tính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trên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căn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bản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:</w:t>
      </w:r>
    </w:p>
    <w:p w14:paraId="63A86761" w14:textId="77777777" w:rsidR="00EC4812" w:rsidRPr="00EC4812" w:rsidRDefault="00EC4812" w:rsidP="00EC481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Số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10%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cao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nhất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số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trả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lời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</w:p>
    <w:p w14:paraId="4E92D199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42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717FC0DB" w14:textId="77777777" w:rsidR="00EC4812" w:rsidRPr="00EC4812" w:rsidRDefault="00EC4812" w:rsidP="00EC481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20%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kế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tiếp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</w:p>
    <w:p w14:paraId="4D168F70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44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75899B85" w14:textId="77777777" w:rsidR="00EC4812" w:rsidRPr="00EC4812" w:rsidRDefault="00EC4812" w:rsidP="00EC481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Số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trung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bình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40%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số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trả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lời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</w:p>
    <w:p w14:paraId="3B20235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42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5AF9B646" w14:textId="77777777" w:rsidR="00EC4812" w:rsidRPr="00EC4812" w:rsidRDefault="00EC4812" w:rsidP="00EC481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20%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số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kế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tiếp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</w:p>
    <w:p w14:paraId="38D26F3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44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7C00D436" w14:textId="77777777" w:rsidR="00EC4812" w:rsidRPr="00EC4812" w:rsidRDefault="00EC4812" w:rsidP="00EC481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Số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10%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thấp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nhất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số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trả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lời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</w:p>
    <w:p w14:paraId="46DA0FE8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>
          <w:pgSz w:w="11900" w:h="16840"/>
          <w:pgMar w:top="949" w:right="800" w:bottom="380" w:left="1540" w:header="720" w:footer="720" w:gutter="0"/>
          <w:cols w:space="720" w:equalWidth="0">
            <w:col w:w="9560"/>
          </w:cols>
          <w:noEndnote/>
        </w:sectPr>
      </w:pP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1E8B38BF" wp14:editId="5E0CA983">
                <wp:simplePos x="0" y="0"/>
                <wp:positionH relativeFrom="column">
                  <wp:posOffset>-23495</wp:posOffset>
                </wp:positionH>
                <wp:positionV relativeFrom="paragraph">
                  <wp:posOffset>1057910</wp:posOffset>
                </wp:positionV>
                <wp:extent cx="5750560" cy="0"/>
                <wp:effectExtent l="0" t="635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0560" cy="0"/>
                        </a:xfrm>
                        <a:prstGeom prst="line">
                          <a:avLst/>
                        </a:prstGeom>
                        <a:noFill/>
                        <a:ln w="901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EBAAD" id="Straight Connector 13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83.3pt" to="450.9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" o:allowincell="f" strokecolor="white" strokeweight=".25044mm"/>
            </w:pict>
          </mc:Fallback>
        </mc:AlternateContent>
      </w:r>
    </w:p>
    <w:p w14:paraId="36A10D86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B90AA24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7DC0676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EF0BF79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4EE604B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7F10732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4ADDCDB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CFEB9A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3249AA0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E4CC211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Times New Roman" w:hAnsi="Times New Roman" w:cs="Times New Roman"/>
          <w:color w:val="000000"/>
          <w:sz w:val="18"/>
          <w:szCs w:val="18"/>
          <w:lang w:eastAsia="en-US"/>
        </w:rPr>
        <w:t>Trang :  5</w:t>
      </w:r>
    </w:p>
    <w:p w14:paraId="21BDED21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 w:rsidSect="008A1CED">
          <w:type w:val="continuous"/>
          <w:pgSz w:w="11900" w:h="16840"/>
          <w:pgMar w:top="949" w:right="1460" w:bottom="380" w:left="9360" w:header="720" w:footer="720" w:gutter="0"/>
          <w:cols w:space="720" w:equalWidth="0">
            <w:col w:w="1080"/>
          </w:cols>
          <w:noEndnote/>
        </w:sectPr>
      </w:pPr>
    </w:p>
    <w:p w14:paraId="0E3ED47F" w14:textId="77777777" w:rsidR="00EC4812" w:rsidRPr="00EC4812" w:rsidRDefault="00EC4812" w:rsidP="00EC4812">
      <w:pPr>
        <w:widowControl w:val="0"/>
        <w:tabs>
          <w:tab w:val="left" w:pos="6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bookmarkStart w:id="5" w:name="page11"/>
      <w:bookmarkEnd w:id="5"/>
      <w:r w:rsidRPr="00EC4812">
        <w:rPr>
          <w:rFonts w:ascii="Tahoma" w:hAnsi="Tahoma" w:cs="Tahoma"/>
          <w:b/>
          <w:bCs/>
          <w:color w:val="000000"/>
          <w:lang w:eastAsia="en-US"/>
        </w:rPr>
        <w:lastRenderedPageBreak/>
        <w:t>Training Products for Improved Workplace Performance</w:t>
      </w:r>
      <w:r w:rsidRPr="00EC4812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EC4812">
        <w:rPr>
          <w:rFonts w:ascii="Tahoma" w:hAnsi="Tahoma" w:cs="Tahoma"/>
          <w:i/>
          <w:iCs/>
          <w:color w:val="000000"/>
          <w:lang w:eastAsia="en-US"/>
        </w:rPr>
        <w:t>Peter Honey - Alan Mumford</w:t>
      </w:r>
    </w:p>
    <w:p w14:paraId="1B6AC6E2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26CFF449" wp14:editId="12DB6B5D">
                <wp:simplePos x="0" y="0"/>
                <wp:positionH relativeFrom="column">
                  <wp:posOffset>-11430</wp:posOffset>
                </wp:positionH>
                <wp:positionV relativeFrom="paragraph">
                  <wp:posOffset>38735</wp:posOffset>
                </wp:positionV>
                <wp:extent cx="5714365" cy="0"/>
                <wp:effectExtent l="0" t="635" r="254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8266E" id="Straight Connector 1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3.05pt" to="449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" o:allowincell="f" strokecolor="white" strokeweight=".72pt"/>
            </w:pict>
          </mc:Fallback>
        </mc:AlternateContent>
      </w:r>
    </w:p>
    <w:p w14:paraId="6A5C8F29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BED0789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308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Arial" w:hAnsi="Arial" w:cs="Arial"/>
          <w:b/>
          <w:bCs/>
          <w:color w:val="000000"/>
          <w:sz w:val="27"/>
          <w:szCs w:val="27"/>
          <w:lang w:eastAsia="en-US"/>
        </w:rPr>
        <w:t>D. GIẢI ĐÁP VỀ CÁC PHONG CÁCH HỌC TẬP VÀ CÁCH ỨNG DỤNG TRONG CÔNG VIỆC HUẤN HUYỆN THỰC TẾ</w:t>
      </w:r>
    </w:p>
    <w:p w14:paraId="4F470556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2A483B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en-US"/>
        </w:rPr>
        <w:t>NGƯỜI HOẠT ĐỘNG</w:t>
      </w:r>
    </w:p>
    <w:p w14:paraId="2C5EDF26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4EA38773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319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lang w:eastAsia="en-US"/>
        </w:rPr>
        <w:t>Như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tên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gọi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thuộc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nhóm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này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tham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gia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hết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mình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hoạt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ngại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thử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làm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điều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mới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lạ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thích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tận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hưởng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cuộc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sống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hiện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tại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cởi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mở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Triết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“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gì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cũng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thử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biết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”.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thường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hành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trước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nghĩ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đến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hậu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quả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Một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ngày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đầy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ắp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hoạt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đối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phó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vấn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bằng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não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Trước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hoạt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kịp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lắng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xuống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đã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lên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kế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hoạch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cho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hoạt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tiếp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theo.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luôn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muốn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thử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mới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nhưng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lại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rất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dễ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chán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hiện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củng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cố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lâu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dài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thường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đứng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tổ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chức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“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lãnh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đạo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”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hoạt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>.</w:t>
      </w:r>
    </w:p>
    <w:p w14:paraId="72902E07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>
          <w:pgSz w:w="11900" w:h="16840"/>
          <w:pgMar w:top="949" w:right="1380" w:bottom="380" w:left="1540" w:header="720" w:footer="720" w:gutter="0"/>
          <w:cols w:space="720" w:equalWidth="0">
            <w:col w:w="8980"/>
          </w:cols>
          <w:noEndnote/>
        </w:sectPr>
      </w:pPr>
    </w:p>
    <w:p w14:paraId="2042A7EC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830D96F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365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Nếu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thuộc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nhóm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này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sẽ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học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tốt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nhất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qua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hoạt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động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:</w:t>
      </w:r>
    </w:p>
    <w:p w14:paraId="451242DA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89B82A1" w14:textId="77777777" w:rsidR="00EC4812" w:rsidRPr="00EC4812" w:rsidRDefault="00EC4812" w:rsidP="00EC4812">
      <w:pPr>
        <w:widowControl w:val="0"/>
        <w:numPr>
          <w:ilvl w:val="0"/>
          <w:numId w:val="2"/>
        </w:numPr>
        <w:tabs>
          <w:tab w:val="clear" w:pos="720"/>
          <w:tab w:val="num" w:pos="504"/>
        </w:tabs>
        <w:overflowPunct w:val="0"/>
        <w:autoSpaceDE w:val="0"/>
        <w:autoSpaceDN w:val="0"/>
        <w:adjustRightInd w:val="0"/>
        <w:spacing w:after="0" w:line="309" w:lineRule="auto"/>
        <w:ind w:left="360" w:right="100" w:hanging="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điều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mới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lạ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đưa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hỏi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30EF47BC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669FCAB1" w14:textId="77777777" w:rsidR="00EC4812" w:rsidRPr="00EC4812" w:rsidRDefault="00EC4812" w:rsidP="00EC4812">
      <w:pPr>
        <w:widowControl w:val="0"/>
        <w:numPr>
          <w:ilvl w:val="0"/>
          <w:numId w:val="2"/>
        </w:numPr>
        <w:tabs>
          <w:tab w:val="clear" w:pos="720"/>
          <w:tab w:val="num" w:pos="504"/>
        </w:tabs>
        <w:overflowPunct w:val="0"/>
        <w:autoSpaceDE w:val="0"/>
        <w:autoSpaceDN w:val="0"/>
        <w:adjustRightInd w:val="0"/>
        <w:spacing w:after="0" w:line="314" w:lineRule="auto"/>
        <w:ind w:left="360" w:right="220" w:hanging="9"/>
        <w:jc w:val="both"/>
        <w:rPr>
          <w:rFonts w:ascii="Arial" w:hAnsi="Arial" w:cs="Arial"/>
          <w:color w:val="000000"/>
          <w:sz w:val="21"/>
          <w:szCs w:val="21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rất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mê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trò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chơi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đồng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đội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đua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nhau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bài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tập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đóng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vai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theo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nhân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vật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</w:p>
    <w:p w14:paraId="1B2FC88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color w:val="000000"/>
          <w:sz w:val="21"/>
          <w:szCs w:val="21"/>
          <w:lang w:eastAsia="en-US"/>
        </w:rPr>
      </w:pPr>
    </w:p>
    <w:p w14:paraId="132C05C3" w14:textId="77777777" w:rsidR="00EC4812" w:rsidRPr="00EC4812" w:rsidRDefault="00EC4812" w:rsidP="00EC4812">
      <w:pPr>
        <w:widowControl w:val="0"/>
        <w:numPr>
          <w:ilvl w:val="0"/>
          <w:numId w:val="2"/>
        </w:numPr>
        <w:tabs>
          <w:tab w:val="clear" w:pos="720"/>
          <w:tab w:val="num" w:pos="504"/>
        </w:tabs>
        <w:overflowPunct w:val="0"/>
        <w:autoSpaceDE w:val="0"/>
        <w:autoSpaceDN w:val="0"/>
        <w:adjustRightInd w:val="0"/>
        <w:spacing w:after="0" w:line="300" w:lineRule="auto"/>
        <w:ind w:left="360" w:right="20" w:hanging="9"/>
        <w:rPr>
          <w:rFonts w:ascii="Arial" w:hAnsi="Arial" w:cs="Arial"/>
          <w:color w:val="000000"/>
          <w:sz w:val="22"/>
          <w:szCs w:val="22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nhiều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tình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huống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thú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vị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đầy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kịch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tính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khủng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hoảng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thay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đổi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…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giải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quyết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1AE5B7D9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79CAC789" w14:textId="77777777" w:rsidR="00EC4812" w:rsidRPr="00EC4812" w:rsidRDefault="00EC4812" w:rsidP="00EC4812">
      <w:pPr>
        <w:widowControl w:val="0"/>
        <w:numPr>
          <w:ilvl w:val="0"/>
          <w:numId w:val="2"/>
        </w:numPr>
        <w:tabs>
          <w:tab w:val="clear" w:pos="720"/>
          <w:tab w:val="num" w:pos="504"/>
        </w:tabs>
        <w:overflowPunct w:val="0"/>
        <w:autoSpaceDE w:val="0"/>
        <w:autoSpaceDN w:val="0"/>
        <w:adjustRightInd w:val="0"/>
        <w:spacing w:after="0" w:line="294" w:lineRule="auto"/>
        <w:ind w:left="360" w:right="140" w:hanging="9"/>
        <w:rPr>
          <w:rFonts w:ascii="Arial" w:hAnsi="Arial" w:cs="Arial"/>
          <w:color w:val="000000"/>
          <w:sz w:val="22"/>
          <w:szCs w:val="22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cơ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hội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nổi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bật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hiện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khả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năng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mình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(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Ví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dụ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như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chủ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tọa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cuộc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hội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họp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thuyết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trình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…) </w:t>
      </w:r>
    </w:p>
    <w:p w14:paraId="7355CC7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6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3D915761" w14:textId="77777777" w:rsidR="00EC4812" w:rsidRPr="00EC4812" w:rsidRDefault="00EC4812" w:rsidP="00EC4812">
      <w:pPr>
        <w:widowControl w:val="0"/>
        <w:numPr>
          <w:ilvl w:val="0"/>
          <w:numId w:val="2"/>
        </w:numPr>
        <w:tabs>
          <w:tab w:val="clear" w:pos="720"/>
          <w:tab w:val="num" w:pos="504"/>
        </w:tabs>
        <w:overflowPunct w:val="0"/>
        <w:autoSpaceDE w:val="0"/>
        <w:autoSpaceDN w:val="0"/>
        <w:adjustRightInd w:val="0"/>
        <w:spacing w:after="0" w:line="300" w:lineRule="auto"/>
        <w:ind w:left="360" w:right="180" w:hanging="9"/>
        <w:rPr>
          <w:rFonts w:ascii="Arial" w:hAnsi="Arial" w:cs="Arial"/>
          <w:color w:val="000000"/>
          <w:sz w:val="22"/>
          <w:szCs w:val="22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ý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kiến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nằm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ngoài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khuôn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khổ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chính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sách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cơ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cấu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tính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khả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0BD20AF8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13FB80B2" w14:textId="77777777" w:rsidR="00EC4812" w:rsidRPr="00EC4812" w:rsidRDefault="00EC4812" w:rsidP="00EC4812">
      <w:pPr>
        <w:widowControl w:val="0"/>
        <w:numPr>
          <w:ilvl w:val="0"/>
          <w:numId w:val="2"/>
        </w:numPr>
        <w:tabs>
          <w:tab w:val="clear" w:pos="720"/>
          <w:tab w:val="num" w:pos="504"/>
        </w:tabs>
        <w:overflowPunct w:val="0"/>
        <w:autoSpaceDE w:val="0"/>
        <w:autoSpaceDN w:val="0"/>
        <w:adjustRightInd w:val="0"/>
        <w:spacing w:after="0" w:line="342" w:lineRule="auto"/>
        <w:ind w:left="360" w:right="160" w:hanging="9"/>
        <w:rPr>
          <w:rFonts w:ascii="Arial" w:hAnsi="Arial" w:cs="Arial"/>
          <w:color w:val="000000"/>
          <w:sz w:val="19"/>
          <w:szCs w:val="19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nhiều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thử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thách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vượt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qua (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như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giải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quyết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một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thách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thức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trong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tình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huống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bất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lợi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đủ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nguồn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dựa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). </w:t>
      </w:r>
    </w:p>
    <w:p w14:paraId="3284F3C6" w14:textId="77777777" w:rsidR="00EC4812" w:rsidRPr="00EC4812" w:rsidRDefault="00EC4812" w:rsidP="00EC4812">
      <w:pPr>
        <w:widowControl w:val="0"/>
        <w:numPr>
          <w:ilvl w:val="0"/>
          <w:numId w:val="2"/>
        </w:numPr>
        <w:tabs>
          <w:tab w:val="clear" w:pos="720"/>
          <w:tab w:val="num" w:pos="504"/>
        </w:tabs>
        <w:overflowPunct w:val="0"/>
        <w:autoSpaceDE w:val="0"/>
        <w:autoSpaceDN w:val="0"/>
        <w:adjustRightInd w:val="0"/>
        <w:spacing w:after="0" w:line="306" w:lineRule="auto"/>
        <w:ind w:left="360" w:right="80" w:hanging="9"/>
        <w:rPr>
          <w:rFonts w:ascii="Arial" w:hAnsi="Arial" w:cs="Arial"/>
          <w:color w:val="000000"/>
          <w:sz w:val="21"/>
          <w:szCs w:val="21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tham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gia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hoạt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đội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nhóm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rút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ý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kiến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từ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đóng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góp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giải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quyết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vấn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tư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thành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viên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nhóm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</w:p>
    <w:p w14:paraId="3188B4DE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48F7C7E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•</w:t>
      </w:r>
    </w:p>
    <w:p w14:paraId="6FA7D16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Times New Roman" w:hAnsi="Times New Roman" w:cs="Times New Roman"/>
          <w:sz w:val="24"/>
          <w:szCs w:val="24"/>
          <w:lang w:eastAsia="en-US"/>
        </w:rPr>
        <w:br w:type="column"/>
      </w:r>
    </w:p>
    <w:p w14:paraId="141A32C5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sẽ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học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kém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hiệu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quả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nếu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:</w:t>
      </w:r>
    </w:p>
    <w:p w14:paraId="4C1A5FE5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ADDB41A" w14:textId="77777777" w:rsidR="00EC4812" w:rsidRPr="00EC4812" w:rsidRDefault="00EC4812" w:rsidP="00EC4812">
      <w:pPr>
        <w:widowControl w:val="0"/>
        <w:numPr>
          <w:ilvl w:val="0"/>
          <w:numId w:val="3"/>
        </w:numPr>
        <w:tabs>
          <w:tab w:val="clear" w:pos="720"/>
          <w:tab w:val="num" w:pos="504"/>
        </w:tabs>
        <w:overflowPunct w:val="0"/>
        <w:autoSpaceDE w:val="0"/>
        <w:autoSpaceDN w:val="0"/>
        <w:adjustRightInd w:val="0"/>
        <w:spacing w:after="0" w:line="324" w:lineRule="auto"/>
        <w:ind w:left="360" w:right="160" w:hanging="9"/>
        <w:rPr>
          <w:rFonts w:ascii="Arial" w:hAnsi="Arial" w:cs="Arial"/>
          <w:color w:val="000000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đóng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vai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trò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thụ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trong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tập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(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đọc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nhìn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nghe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giảng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độc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thoại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giải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thích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xem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nên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hiện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như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thế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nào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). </w:t>
      </w:r>
    </w:p>
    <w:p w14:paraId="1653101B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  <w:color w:val="000000"/>
          <w:lang w:eastAsia="en-US"/>
        </w:rPr>
      </w:pPr>
    </w:p>
    <w:p w14:paraId="0B9D9A4D" w14:textId="77777777" w:rsidR="00EC4812" w:rsidRPr="00EC4812" w:rsidRDefault="00EC4812" w:rsidP="00EC4812">
      <w:pPr>
        <w:widowControl w:val="0"/>
        <w:numPr>
          <w:ilvl w:val="0"/>
          <w:numId w:val="3"/>
        </w:numPr>
        <w:tabs>
          <w:tab w:val="clear" w:pos="720"/>
          <w:tab w:val="num" w:pos="504"/>
        </w:tabs>
        <w:overflowPunct w:val="0"/>
        <w:autoSpaceDE w:val="0"/>
        <w:autoSpaceDN w:val="0"/>
        <w:adjustRightInd w:val="0"/>
        <w:spacing w:after="0" w:line="309" w:lineRule="auto"/>
        <w:ind w:left="360" w:right="80" w:hanging="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tham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gia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hoạt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sôi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nổi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3835422E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6E38C01D" w14:textId="77777777" w:rsidR="00EC4812" w:rsidRPr="00EC4812" w:rsidRDefault="00EC4812" w:rsidP="00EC4812">
      <w:pPr>
        <w:widowControl w:val="0"/>
        <w:numPr>
          <w:ilvl w:val="0"/>
          <w:numId w:val="3"/>
        </w:numPr>
        <w:tabs>
          <w:tab w:val="clear" w:pos="720"/>
          <w:tab w:val="num" w:pos="504"/>
        </w:tabs>
        <w:overflowPunct w:val="0"/>
        <w:autoSpaceDE w:val="0"/>
        <w:autoSpaceDN w:val="0"/>
        <w:adjustRightInd w:val="0"/>
        <w:spacing w:after="0" w:line="309" w:lineRule="auto"/>
        <w:ind w:left="360" w:right="400" w:hanging="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tìm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hiểu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phân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tích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cả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đống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dữ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liệu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122F1DD6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3498539D" w14:textId="77777777" w:rsidR="00EC4812" w:rsidRPr="00EC4812" w:rsidRDefault="00EC4812" w:rsidP="00EC4812">
      <w:pPr>
        <w:widowControl w:val="0"/>
        <w:numPr>
          <w:ilvl w:val="0"/>
          <w:numId w:val="3"/>
        </w:numPr>
        <w:tabs>
          <w:tab w:val="clear" w:pos="720"/>
          <w:tab w:val="num" w:pos="504"/>
        </w:tabs>
        <w:overflowPunct w:val="0"/>
        <w:autoSpaceDE w:val="0"/>
        <w:autoSpaceDN w:val="0"/>
        <w:adjustRightInd w:val="0"/>
        <w:spacing w:after="0" w:line="314" w:lineRule="auto"/>
        <w:ind w:left="360" w:hanging="9"/>
        <w:rPr>
          <w:rFonts w:ascii="Arial" w:hAnsi="Arial" w:cs="Arial"/>
          <w:color w:val="000000"/>
          <w:sz w:val="21"/>
          <w:szCs w:val="21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bị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buộc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làm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riêng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biệt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(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ngồi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đọc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viết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phân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tích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tự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suy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ngẫm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về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vấn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). </w:t>
      </w:r>
    </w:p>
    <w:p w14:paraId="52CC82B4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color w:val="000000"/>
          <w:sz w:val="21"/>
          <w:szCs w:val="21"/>
          <w:lang w:eastAsia="en-US"/>
        </w:rPr>
      </w:pPr>
    </w:p>
    <w:p w14:paraId="0ABF16F9" w14:textId="77777777" w:rsidR="00EC4812" w:rsidRPr="00EC4812" w:rsidRDefault="00EC4812" w:rsidP="00EC4812">
      <w:pPr>
        <w:widowControl w:val="0"/>
        <w:numPr>
          <w:ilvl w:val="0"/>
          <w:numId w:val="3"/>
        </w:numPr>
        <w:tabs>
          <w:tab w:val="clear" w:pos="720"/>
          <w:tab w:val="num" w:pos="504"/>
        </w:tabs>
        <w:overflowPunct w:val="0"/>
        <w:autoSpaceDE w:val="0"/>
        <w:autoSpaceDN w:val="0"/>
        <w:adjustRightInd w:val="0"/>
        <w:spacing w:after="0" w:line="340" w:lineRule="auto"/>
        <w:ind w:left="360" w:right="40" w:hanging="9"/>
        <w:jc w:val="both"/>
        <w:rPr>
          <w:rFonts w:ascii="Arial" w:hAnsi="Arial" w:cs="Arial"/>
          <w:color w:val="000000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đoán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trước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bài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sẽ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tự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đánh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giá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sau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khóa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</w:p>
    <w:p w14:paraId="5FE1114B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lang w:eastAsia="en-US"/>
        </w:rPr>
      </w:pPr>
    </w:p>
    <w:p w14:paraId="586144FC" w14:textId="77777777" w:rsidR="00EC4812" w:rsidRPr="00EC4812" w:rsidRDefault="00EC4812" w:rsidP="00EC4812">
      <w:pPr>
        <w:widowControl w:val="0"/>
        <w:numPr>
          <w:ilvl w:val="0"/>
          <w:numId w:val="3"/>
        </w:numPr>
        <w:tabs>
          <w:tab w:val="clear" w:pos="720"/>
          <w:tab w:val="num" w:pos="504"/>
        </w:tabs>
        <w:overflowPunct w:val="0"/>
        <w:autoSpaceDE w:val="0"/>
        <w:autoSpaceDN w:val="0"/>
        <w:adjustRightInd w:val="0"/>
        <w:spacing w:after="0" w:line="309" w:lineRule="auto"/>
        <w:ind w:left="360" w:right="100" w:hanging="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bị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buộc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làm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lặp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lặp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lại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một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nào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26A0501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6F2E36D5" w14:textId="77777777" w:rsidR="00EC4812" w:rsidRPr="00EC4812" w:rsidRDefault="00EC4812" w:rsidP="00EC4812">
      <w:pPr>
        <w:widowControl w:val="0"/>
        <w:numPr>
          <w:ilvl w:val="0"/>
          <w:numId w:val="3"/>
        </w:numPr>
        <w:tabs>
          <w:tab w:val="clear" w:pos="720"/>
          <w:tab w:val="num" w:pos="504"/>
        </w:tabs>
        <w:overflowPunct w:val="0"/>
        <w:autoSpaceDE w:val="0"/>
        <w:autoSpaceDN w:val="0"/>
        <w:adjustRightInd w:val="0"/>
        <w:spacing w:after="0" w:line="300" w:lineRule="auto"/>
        <w:ind w:left="360" w:right="40" w:hanging="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tuân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theo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hướng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dẫn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mà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gian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tự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hoạt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5AFA8276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576BD716" w14:textId="77777777" w:rsidR="00EC4812" w:rsidRPr="00EC4812" w:rsidRDefault="00EC4812" w:rsidP="00EC4812">
      <w:pPr>
        <w:widowControl w:val="0"/>
        <w:numPr>
          <w:ilvl w:val="0"/>
          <w:numId w:val="3"/>
        </w:numPr>
        <w:tabs>
          <w:tab w:val="clear" w:pos="720"/>
          <w:tab w:val="num" w:pos="504"/>
        </w:tabs>
        <w:overflowPunct w:val="0"/>
        <w:autoSpaceDE w:val="0"/>
        <w:autoSpaceDN w:val="0"/>
        <w:adjustRightInd w:val="0"/>
        <w:spacing w:after="0" w:line="408" w:lineRule="auto"/>
        <w:ind w:left="360" w:hanging="9"/>
        <w:rPr>
          <w:rFonts w:ascii="Arial" w:hAnsi="Arial" w:cs="Arial"/>
          <w:color w:val="000000"/>
          <w:sz w:val="19"/>
          <w:szCs w:val="19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làm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công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tỉ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mỉ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(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thêm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chi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tiết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kết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luận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thêm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dấu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...). </w:t>
      </w:r>
    </w:p>
    <w:p w14:paraId="5F27483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>
          <w:type w:val="continuous"/>
          <w:pgSz w:w="11900" w:h="16840"/>
          <w:pgMar w:top="949" w:right="1400" w:bottom="380" w:left="1540" w:header="720" w:footer="720" w:gutter="0"/>
          <w:cols w:num="2" w:space="740" w:equalWidth="0">
            <w:col w:w="4120" w:space="740"/>
            <w:col w:w="4100"/>
          </w:cols>
          <w:noEndnote/>
        </w:sectPr>
      </w:pP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06B29645" wp14:editId="0C3B937C">
                <wp:simplePos x="0" y="0"/>
                <wp:positionH relativeFrom="column">
                  <wp:posOffset>-3109595</wp:posOffset>
                </wp:positionH>
                <wp:positionV relativeFrom="paragraph">
                  <wp:posOffset>1805940</wp:posOffset>
                </wp:positionV>
                <wp:extent cx="5750560" cy="0"/>
                <wp:effectExtent l="0" t="0" r="0" b="381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0560" cy="0"/>
                        </a:xfrm>
                        <a:prstGeom prst="line">
                          <a:avLst/>
                        </a:prstGeom>
                        <a:noFill/>
                        <a:ln w="901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D52D6" id="Straight Connector 11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4.85pt,142.2pt" to="207.9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" o:allowincell="f" strokecolor="white" strokeweight=".25044mm"/>
            </w:pict>
          </mc:Fallback>
        </mc:AlternateContent>
      </w:r>
    </w:p>
    <w:p w14:paraId="010B9040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3A9A84A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EA9EBD7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7C944A0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F5A8214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E3D3A8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DFC306E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EDAB385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Times New Roman" w:hAnsi="Times New Roman" w:cs="Times New Roman"/>
          <w:color w:val="000000"/>
          <w:sz w:val="18"/>
          <w:szCs w:val="18"/>
          <w:lang w:eastAsia="en-US"/>
        </w:rPr>
        <w:t>Trang :  6</w:t>
      </w:r>
    </w:p>
    <w:p w14:paraId="4725BAB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 w:rsidSect="008A1CED">
          <w:type w:val="continuous"/>
          <w:pgSz w:w="11900" w:h="16840"/>
          <w:pgMar w:top="949" w:right="1460" w:bottom="380" w:left="9360" w:header="720" w:footer="720" w:gutter="0"/>
          <w:cols w:space="740" w:equalWidth="0">
            <w:col w:w="1080"/>
          </w:cols>
          <w:noEndnote/>
        </w:sectPr>
      </w:pPr>
    </w:p>
    <w:p w14:paraId="0D784683" w14:textId="77777777" w:rsidR="00EC4812" w:rsidRPr="00EC4812" w:rsidRDefault="00EC4812" w:rsidP="00EC4812">
      <w:pPr>
        <w:widowControl w:val="0"/>
        <w:tabs>
          <w:tab w:val="left" w:pos="6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bookmarkStart w:id="6" w:name="page13"/>
      <w:bookmarkEnd w:id="6"/>
      <w:r w:rsidRPr="00EC4812">
        <w:rPr>
          <w:rFonts w:ascii="Tahoma" w:hAnsi="Tahoma" w:cs="Tahoma"/>
          <w:b/>
          <w:bCs/>
          <w:color w:val="000000"/>
          <w:lang w:eastAsia="en-US"/>
        </w:rPr>
        <w:lastRenderedPageBreak/>
        <w:t>Training Products for Improved Workplace Performance</w:t>
      </w:r>
      <w:r w:rsidRPr="00EC4812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EC4812">
        <w:rPr>
          <w:rFonts w:ascii="Tahoma" w:hAnsi="Tahoma" w:cs="Tahoma"/>
          <w:i/>
          <w:iCs/>
          <w:color w:val="000000"/>
          <w:lang w:eastAsia="en-US"/>
        </w:rPr>
        <w:t>Peter Honey - Alan Mumford</w:t>
      </w:r>
    </w:p>
    <w:p w14:paraId="5A35CF21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>
          <w:pgSz w:w="11900" w:h="16840"/>
          <w:pgMar w:top="949" w:right="1460" w:bottom="380" w:left="1540" w:header="720" w:footer="720" w:gutter="0"/>
          <w:cols w:space="720" w:equalWidth="0">
            <w:col w:w="8900"/>
          </w:cols>
          <w:noEndnote/>
        </w:sectPr>
      </w:pP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6495BB49" wp14:editId="5F3EC50C">
                <wp:simplePos x="0" y="0"/>
                <wp:positionH relativeFrom="column">
                  <wp:posOffset>-11430</wp:posOffset>
                </wp:positionH>
                <wp:positionV relativeFrom="paragraph">
                  <wp:posOffset>38735</wp:posOffset>
                </wp:positionV>
                <wp:extent cx="5714365" cy="0"/>
                <wp:effectExtent l="0" t="635" r="254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1EBB5" id="Straight Connector 10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3.05pt" to="449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" o:allowincell="f" strokecolor="white" strokeweight=".72pt"/>
            </w:pict>
          </mc:Fallback>
        </mc:AlternateContent>
      </w:r>
    </w:p>
    <w:p w14:paraId="5D580006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405DA9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FA0C394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en-US"/>
        </w:rPr>
        <w:t>NHÀ SUY NGẪM</w:t>
      </w:r>
    </w:p>
    <w:p w14:paraId="157BD8F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4B401BAE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299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suy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ngẫm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thường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khuynh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hướng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đứng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về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phía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sau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suy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ngẫm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kinh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nghiệm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sát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chúng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từ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nhiều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khía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cạnh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thập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dữ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liệu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trực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tiếp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hoặc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gián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tiếp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qua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phân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tích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chúng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kỹ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càng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trước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đưa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kết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luận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cuối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cùng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Vì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thập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phân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tích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đầy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đủ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dữ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liệu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về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kinh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nghiệm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sự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kiện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trọng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nên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triết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“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cẩn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trọng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”.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thường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trì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hoãn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đưa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kết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luận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càng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lâu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càng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tốt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rất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cẩn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trọng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luôn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trầm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ngâm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suy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tính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từng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đường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nước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bước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trước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tiến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hành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một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gì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thường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ngồi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phía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sau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trong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cuộc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tranh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luận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sát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diễn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biến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đưa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ý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kiến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sau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cùng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luôn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lặng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lẽ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trầm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tĩnh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giữ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khoảng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mọi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chỉ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hành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sau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đã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cân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nhắc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kỹ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càng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tất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cả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yếu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tố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bao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gồm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quá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khứ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hiện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tại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cũng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như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sự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sát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mọi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chính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>.</w:t>
      </w:r>
    </w:p>
    <w:p w14:paraId="7572BDC5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>
          <w:type w:val="continuous"/>
          <w:pgSz w:w="11900" w:h="16840"/>
          <w:pgMar w:top="949" w:right="1380" w:bottom="380" w:left="1540" w:header="720" w:footer="720" w:gutter="0"/>
          <w:cols w:space="720" w:equalWidth="0">
            <w:col w:w="8980"/>
          </w:cols>
          <w:noEndnote/>
        </w:sectPr>
      </w:pPr>
    </w:p>
    <w:p w14:paraId="4DE72D6B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8C64FA4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Nếu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thuộc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nhóm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này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,</w:t>
      </w:r>
    </w:p>
    <w:p w14:paraId="2AEA2464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382D3B0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sẽ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tiếp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thu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rất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tốt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nếu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:</w:t>
      </w:r>
    </w:p>
    <w:p w14:paraId="7CFFEC16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1111097" w14:textId="77777777" w:rsidR="00EC4812" w:rsidRPr="00EC4812" w:rsidRDefault="00EC4812" w:rsidP="00EC4812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47" w:lineRule="auto"/>
        <w:ind w:left="369" w:hanging="369"/>
        <w:rPr>
          <w:rFonts w:ascii="Arial" w:hAnsi="Arial" w:cs="Arial"/>
          <w:color w:val="000000"/>
          <w:sz w:val="19"/>
          <w:szCs w:val="19"/>
          <w:lang w:eastAsia="en-US"/>
        </w:rPr>
      </w:pPr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khuyến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khích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đứng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từ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phía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sau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nghe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ngóng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sát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suy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ngẫm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về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hoạt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hiện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tượng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. </w:t>
      </w:r>
    </w:p>
    <w:p w14:paraId="06B6296E" w14:textId="77777777" w:rsidR="00EC4812" w:rsidRPr="00EC4812" w:rsidRDefault="00EC4812" w:rsidP="00EC4812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06" w:lineRule="auto"/>
        <w:ind w:left="369" w:right="60" w:hanging="369"/>
        <w:rPr>
          <w:rFonts w:ascii="Arial" w:hAnsi="Arial" w:cs="Arial"/>
          <w:color w:val="000000"/>
          <w:sz w:val="21"/>
          <w:szCs w:val="21"/>
          <w:lang w:eastAsia="en-US"/>
        </w:rPr>
      </w:pPr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thời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gian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suy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nghĩ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trước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hành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hiểu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thấu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trước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nhận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xét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(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thời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gian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chuẩn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bị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cơ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hội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đọc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trước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bảng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tóm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tắt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dữ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liệu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chính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). </w:t>
      </w:r>
    </w:p>
    <w:p w14:paraId="156019C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  <w:color w:val="000000"/>
          <w:sz w:val="21"/>
          <w:szCs w:val="21"/>
          <w:lang w:eastAsia="en-US"/>
        </w:rPr>
      </w:pPr>
    </w:p>
    <w:p w14:paraId="22C900AE" w14:textId="77777777" w:rsidR="00EC4812" w:rsidRPr="00EC4812" w:rsidRDefault="00EC4812" w:rsidP="00EC4812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94" w:lineRule="auto"/>
        <w:ind w:left="369" w:right="60" w:hanging="369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hiện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cuộc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nghiên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cứu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thăm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dò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(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thập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tin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đòi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hỏi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sự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tỉ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mỉ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cẩn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thận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tìm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hiểu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thấu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đáo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). </w:t>
      </w:r>
    </w:p>
    <w:p w14:paraId="142BE33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6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72B7DE66" w14:textId="77777777" w:rsidR="00EC4812" w:rsidRPr="00EC4812" w:rsidRDefault="00EC4812" w:rsidP="00EC4812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58" w:lineRule="auto"/>
        <w:ind w:left="369" w:hanging="369"/>
        <w:jc w:val="both"/>
        <w:rPr>
          <w:rFonts w:ascii="Arial" w:hAnsi="Arial" w:cs="Arial"/>
          <w:color w:val="000000"/>
          <w:sz w:val="19"/>
          <w:szCs w:val="19"/>
          <w:lang w:eastAsia="en-US"/>
        </w:rPr>
      </w:pPr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điều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kiện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xem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lại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gì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đã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xảy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gì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đã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. </w:t>
      </w:r>
    </w:p>
    <w:p w14:paraId="12DBE076" w14:textId="77777777" w:rsidR="00EC4812" w:rsidRPr="00EC4812" w:rsidRDefault="00EC4812" w:rsidP="00EC4812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00" w:lineRule="auto"/>
        <w:ind w:left="369" w:right="260" w:hanging="369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yêu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cầu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hiện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phân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tích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báo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một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cẩn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trọng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183ED23B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3D13E039" w14:textId="77777777" w:rsidR="00EC4812" w:rsidRPr="00EC4812" w:rsidRDefault="00EC4812" w:rsidP="00EC4812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09" w:lineRule="auto"/>
        <w:ind w:left="369" w:right="80" w:hanging="369"/>
        <w:jc w:val="both"/>
        <w:rPr>
          <w:rFonts w:ascii="Arial" w:hAnsi="Arial" w:cs="Arial"/>
          <w:color w:val="000000"/>
          <w:sz w:val="21"/>
          <w:szCs w:val="21"/>
          <w:lang w:eastAsia="en-US"/>
        </w:rPr>
      </w:pPr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tạo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điều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kiện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tốt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trao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đổi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kinh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nghiệm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(do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sắp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xếp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trước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trong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khuôn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khổ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tập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kinh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nghiệm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) </w:t>
      </w:r>
    </w:p>
    <w:p w14:paraId="3E8DCCCA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1"/>
          <w:szCs w:val="21"/>
          <w:lang w:eastAsia="en-US"/>
        </w:rPr>
      </w:pPr>
    </w:p>
    <w:p w14:paraId="60F6324E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9"/>
        <w:jc w:val="both"/>
        <w:rPr>
          <w:rFonts w:ascii="Arial" w:hAnsi="Arial" w:cs="Arial"/>
          <w:color w:val="000000"/>
          <w:sz w:val="21"/>
          <w:szCs w:val="21"/>
          <w:lang w:eastAsia="en-US"/>
        </w:rPr>
      </w:pPr>
      <w:r w:rsidRPr="00EC4812">
        <w:rPr>
          <w:rFonts w:ascii="Arial" w:hAnsi="Arial" w:cs="Arial"/>
          <w:color w:val="000000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đủ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gian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quyết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định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</w:p>
    <w:p w14:paraId="5FF4BAC4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Times New Roman" w:hAnsi="Times New Roman" w:cs="Times New Roman"/>
          <w:sz w:val="24"/>
          <w:szCs w:val="24"/>
          <w:lang w:eastAsia="en-US"/>
        </w:rPr>
        <w:br w:type="column"/>
      </w:r>
    </w:p>
    <w:p w14:paraId="4AADE8A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CC2A396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20A7A5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7038AE9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•</w:t>
      </w:r>
    </w:p>
    <w:p w14:paraId="2DF4CE6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3A03E3C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318" w:lineRule="auto"/>
        <w:ind w:left="9" w:right="100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sẽ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gặp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khó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khăn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trong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việc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tiếp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thu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nếu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:</w:t>
      </w:r>
    </w:p>
    <w:p w14:paraId="55804954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58A0AEF" w14:textId="77777777" w:rsidR="00EC4812" w:rsidRPr="00EC4812" w:rsidRDefault="00EC4812" w:rsidP="00EC4812">
      <w:pPr>
        <w:widowControl w:val="0"/>
        <w:numPr>
          <w:ilvl w:val="0"/>
          <w:numId w:val="5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00" w:lineRule="auto"/>
        <w:ind w:left="369" w:hanging="369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Bị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buộc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đứng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trước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đám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(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ví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dụ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như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chủ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trì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hội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nghị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diễn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thuyết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v.v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…) </w:t>
      </w:r>
    </w:p>
    <w:p w14:paraId="0BD2507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1E6680D6" w14:textId="77777777" w:rsidR="00EC4812" w:rsidRPr="00EC4812" w:rsidRDefault="00EC4812" w:rsidP="00EC4812">
      <w:pPr>
        <w:widowControl w:val="0"/>
        <w:numPr>
          <w:ilvl w:val="0"/>
          <w:numId w:val="5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24" w:lineRule="auto"/>
        <w:ind w:left="369" w:right="280" w:hanging="369"/>
        <w:jc w:val="both"/>
        <w:rPr>
          <w:rFonts w:ascii="Arial" w:hAnsi="Arial" w:cs="Arial"/>
          <w:color w:val="000000"/>
          <w:sz w:val="21"/>
          <w:szCs w:val="21"/>
          <w:lang w:eastAsia="en-US"/>
        </w:rPr>
      </w:pPr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Rơi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tình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thế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hành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kịp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sắp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xếp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</w:p>
    <w:p w14:paraId="5D6958C6" w14:textId="77777777" w:rsidR="00EC4812" w:rsidRPr="00EC4812" w:rsidRDefault="00EC4812" w:rsidP="00EC4812">
      <w:pPr>
        <w:widowControl w:val="0"/>
        <w:numPr>
          <w:ilvl w:val="0"/>
          <w:numId w:val="5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94" w:lineRule="auto"/>
        <w:ind w:left="369" w:hanging="369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Buộc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hiện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một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mà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chuẩn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bị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trước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(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buộc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phản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ứng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tức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thời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hay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đưa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ý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kiến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ngay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). </w:t>
      </w:r>
    </w:p>
    <w:p w14:paraId="2D7F854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6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1028334F" w14:textId="77777777" w:rsidR="00EC4812" w:rsidRPr="00EC4812" w:rsidRDefault="00EC4812" w:rsidP="00EC4812">
      <w:pPr>
        <w:widowControl w:val="0"/>
        <w:numPr>
          <w:ilvl w:val="0"/>
          <w:numId w:val="5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00" w:lineRule="auto"/>
        <w:ind w:left="369" w:right="160" w:hanging="369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cung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cấp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đầy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đủ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tin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dựa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mà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kết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luận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</w:p>
    <w:p w14:paraId="71451A9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031AECBA" w14:textId="77777777" w:rsidR="00EC4812" w:rsidRPr="00EC4812" w:rsidRDefault="00EC4812" w:rsidP="00EC4812">
      <w:pPr>
        <w:widowControl w:val="0"/>
        <w:numPr>
          <w:ilvl w:val="0"/>
          <w:numId w:val="5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Arial" w:hAnsi="Arial" w:cs="Arial"/>
          <w:color w:val="000000"/>
          <w:lang w:eastAsia="en-US"/>
        </w:rPr>
      </w:pPr>
      <w:r w:rsidRPr="00EC4812">
        <w:rPr>
          <w:rFonts w:ascii="Arial" w:hAnsi="Arial" w:cs="Arial"/>
          <w:color w:val="000000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hướng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dẫn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kỹ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lưỡng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</w:p>
    <w:p w14:paraId="3AF8606E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27" w:lineRule="exact"/>
        <w:rPr>
          <w:rFonts w:ascii="Arial" w:hAnsi="Arial" w:cs="Arial"/>
          <w:color w:val="000000"/>
          <w:lang w:eastAsia="en-US"/>
        </w:rPr>
      </w:pPr>
    </w:p>
    <w:p w14:paraId="65983307" w14:textId="77777777" w:rsidR="00EC4812" w:rsidRPr="00EC4812" w:rsidRDefault="00EC4812" w:rsidP="00EC4812">
      <w:pPr>
        <w:widowControl w:val="0"/>
        <w:numPr>
          <w:ilvl w:val="0"/>
          <w:numId w:val="5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58" w:lineRule="auto"/>
        <w:ind w:left="369" w:right="140" w:hanging="369"/>
        <w:jc w:val="both"/>
        <w:rPr>
          <w:rFonts w:ascii="Arial" w:hAnsi="Arial" w:cs="Arial"/>
          <w:color w:val="000000"/>
          <w:sz w:val="19"/>
          <w:szCs w:val="19"/>
          <w:lang w:eastAsia="en-US"/>
        </w:rPr>
      </w:pPr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Bị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áp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lực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thời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gian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hoặc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hiện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hoạt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liên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tiếp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. </w:t>
      </w:r>
    </w:p>
    <w:p w14:paraId="1AEA86EF" w14:textId="77777777" w:rsidR="00EC4812" w:rsidRPr="00EC4812" w:rsidRDefault="00EC4812" w:rsidP="00EC4812">
      <w:pPr>
        <w:widowControl w:val="0"/>
        <w:numPr>
          <w:ilvl w:val="0"/>
          <w:numId w:val="5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19" w:lineRule="auto"/>
        <w:ind w:left="369" w:right="300" w:hanging="36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Buộc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làm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tắt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hoặc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làm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qua loa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một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gì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32474E2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>
          <w:type w:val="continuous"/>
          <w:pgSz w:w="11900" w:h="16840"/>
          <w:pgMar w:top="949" w:right="1420" w:bottom="380" w:left="1531" w:header="720" w:footer="720" w:gutter="0"/>
          <w:cols w:num="2" w:space="751" w:equalWidth="0">
            <w:col w:w="4109" w:space="751"/>
            <w:col w:w="4089"/>
          </w:cols>
          <w:noEndnote/>
        </w:sectPr>
      </w:pP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061A3BEC" wp14:editId="3779890D">
                <wp:simplePos x="0" y="0"/>
                <wp:positionH relativeFrom="column">
                  <wp:posOffset>-3103880</wp:posOffset>
                </wp:positionH>
                <wp:positionV relativeFrom="paragraph">
                  <wp:posOffset>1859915</wp:posOffset>
                </wp:positionV>
                <wp:extent cx="5750560" cy="0"/>
                <wp:effectExtent l="1270" t="2540" r="127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0560" cy="0"/>
                        </a:xfrm>
                        <a:prstGeom prst="line">
                          <a:avLst/>
                        </a:prstGeom>
                        <a:noFill/>
                        <a:ln w="901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6D9AE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4.4pt,146.45pt" to="208.4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" o:allowincell="f" strokecolor="white" strokeweight=".25044mm"/>
            </w:pict>
          </mc:Fallback>
        </mc:AlternateContent>
      </w:r>
    </w:p>
    <w:p w14:paraId="748ED588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6A2C3A9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4D38EA9C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B8D2FB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26BB561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491A0B6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7352F7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E6B8E8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F487D48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AFB06A1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4B3A0F4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D69DB6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1121359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D7D0185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Times New Roman" w:hAnsi="Times New Roman" w:cs="Times New Roman"/>
          <w:color w:val="000000"/>
          <w:sz w:val="18"/>
          <w:szCs w:val="18"/>
          <w:lang w:eastAsia="en-US"/>
        </w:rPr>
        <w:t>Trang :  7</w:t>
      </w:r>
    </w:p>
    <w:p w14:paraId="5FB00A08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 w:rsidSect="008A1CED">
          <w:type w:val="continuous"/>
          <w:pgSz w:w="11900" w:h="16840"/>
          <w:pgMar w:top="949" w:right="1370" w:bottom="380" w:left="9360" w:header="720" w:footer="720" w:gutter="0"/>
          <w:cols w:space="751" w:equalWidth="0">
            <w:col w:w="1170"/>
          </w:cols>
          <w:noEndnote/>
        </w:sectPr>
      </w:pPr>
    </w:p>
    <w:p w14:paraId="7F7DB004" w14:textId="77777777" w:rsidR="00EC4812" w:rsidRPr="00EC4812" w:rsidRDefault="00EC4812" w:rsidP="00EC4812">
      <w:pPr>
        <w:widowControl w:val="0"/>
        <w:tabs>
          <w:tab w:val="left" w:pos="6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bookmarkStart w:id="7" w:name="page15"/>
      <w:bookmarkEnd w:id="7"/>
      <w:r w:rsidRPr="00EC4812">
        <w:rPr>
          <w:rFonts w:ascii="Tahoma" w:hAnsi="Tahoma" w:cs="Tahoma"/>
          <w:b/>
          <w:bCs/>
          <w:color w:val="000000"/>
          <w:lang w:eastAsia="en-US"/>
        </w:rPr>
        <w:lastRenderedPageBreak/>
        <w:t>Training Products for Improved Workplace Performance</w:t>
      </w:r>
      <w:r w:rsidRPr="00EC4812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EC4812">
        <w:rPr>
          <w:rFonts w:ascii="Tahoma" w:hAnsi="Tahoma" w:cs="Tahoma"/>
          <w:i/>
          <w:iCs/>
          <w:color w:val="000000"/>
          <w:lang w:eastAsia="en-US"/>
        </w:rPr>
        <w:t>Peter Honey - Alan Mumford</w:t>
      </w:r>
    </w:p>
    <w:p w14:paraId="13D684D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>
          <w:pgSz w:w="11900" w:h="16840"/>
          <w:pgMar w:top="949" w:right="1460" w:bottom="380" w:left="1540" w:header="720" w:footer="720" w:gutter="0"/>
          <w:cols w:space="720" w:equalWidth="0">
            <w:col w:w="8900"/>
          </w:cols>
          <w:noEndnote/>
        </w:sectPr>
      </w:pP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4C8B9A07" wp14:editId="22A0E45F">
                <wp:simplePos x="0" y="0"/>
                <wp:positionH relativeFrom="column">
                  <wp:posOffset>-11430</wp:posOffset>
                </wp:positionH>
                <wp:positionV relativeFrom="paragraph">
                  <wp:posOffset>38735</wp:posOffset>
                </wp:positionV>
                <wp:extent cx="5714365" cy="0"/>
                <wp:effectExtent l="0" t="635" r="254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88372" id="Straight Connector 8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3.05pt" to="449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" o:allowincell="f" strokecolor="white" strokeweight=".72pt"/>
            </w:pict>
          </mc:Fallback>
        </mc:AlternateContent>
      </w:r>
    </w:p>
    <w:p w14:paraId="27B3CC0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7A810A6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en-US"/>
        </w:rPr>
        <w:t>NHÀ LÝ LUẬN</w:t>
      </w:r>
    </w:p>
    <w:p w14:paraId="459388CC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47F3C171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283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tổng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hợp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sự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sát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thuyết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phức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tạp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nhưng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rất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lô-gíc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tư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duy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chiều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thẳng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đứng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sắp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xếp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điều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biệt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thuyết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theo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trình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tự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lô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gíc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cầu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toàn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cảm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thấy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thoải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mái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mọi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chưa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đâu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đấy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thích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phân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tích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tổng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hợp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luôn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dựa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nhận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định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cơ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bản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nguyên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mẫu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hệ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thống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tư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duy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Triết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dành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luận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“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Nếu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điều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thì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nghĩa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tốt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”.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thường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đặt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câu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hỏi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như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"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Điều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ý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nghĩa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?" "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Làm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nào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này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thích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hợp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kia?" "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Điều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cơ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bản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sự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gì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?".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khuynh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hướng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khách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phân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tích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cống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hiến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mục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tiêu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tính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khách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hợp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điều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mơ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hồ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chủ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Phương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pháp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luôn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lô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gíc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Tư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duy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luôn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như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vậy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khoan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nhượng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loại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bỏ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gì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khớp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tư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duy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chấp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nhận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nhận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định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chủ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thiếu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nghiêm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túc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.</w:t>
      </w:r>
    </w:p>
    <w:p w14:paraId="6D50E2E4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31D32AC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318" w:lineRule="auto"/>
        <w:ind w:right="4860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Nếu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thuộc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nhóm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này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sẽ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học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rất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tốt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nếu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:</w:t>
      </w:r>
    </w:p>
    <w:p w14:paraId="222DD56A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>
          <w:type w:val="continuous"/>
          <w:pgSz w:w="11900" w:h="16840"/>
          <w:pgMar w:top="949" w:right="1380" w:bottom="380" w:left="1540" w:header="720" w:footer="720" w:gutter="0"/>
          <w:cols w:space="720" w:equalWidth="0">
            <w:col w:w="8980"/>
          </w:cols>
          <w:noEndnote/>
        </w:sectPr>
      </w:pPr>
    </w:p>
    <w:p w14:paraId="536110A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4DC9E6DC" w14:textId="77777777" w:rsidR="00EC4812" w:rsidRPr="00EC4812" w:rsidRDefault="00EC4812" w:rsidP="00EC4812">
      <w:pPr>
        <w:widowControl w:val="0"/>
        <w:numPr>
          <w:ilvl w:val="0"/>
          <w:numId w:val="6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99" w:lineRule="auto"/>
        <w:ind w:left="369" w:right="60" w:hanging="36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Vấn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đưa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một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phần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hệ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thống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khuôn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mẫu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nhận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thức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hay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thuyết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55AA653B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04FA6413" w14:textId="77777777" w:rsidR="00EC4812" w:rsidRPr="00EC4812" w:rsidRDefault="00EC4812" w:rsidP="00EC4812">
      <w:pPr>
        <w:widowControl w:val="0"/>
        <w:numPr>
          <w:ilvl w:val="0"/>
          <w:numId w:val="6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30" w:lineRule="auto"/>
        <w:ind w:left="369" w:hanging="369"/>
        <w:rPr>
          <w:rFonts w:ascii="Arial" w:hAnsi="Arial" w:cs="Arial"/>
          <w:color w:val="000000"/>
          <w:lang w:eastAsia="en-US"/>
        </w:rPr>
      </w:pPr>
      <w:r w:rsidRPr="00EC4812">
        <w:rPr>
          <w:rFonts w:ascii="Arial" w:hAnsi="Arial" w:cs="Arial"/>
          <w:color w:val="000000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gian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phân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tích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tổng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hợp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ý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kiến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sự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vật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hiện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tượng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tình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huống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liên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</w:p>
    <w:p w14:paraId="14DDE600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lang w:eastAsia="en-US"/>
        </w:rPr>
      </w:pPr>
    </w:p>
    <w:p w14:paraId="1FCD5137" w14:textId="77777777" w:rsidR="00EC4812" w:rsidRPr="00EC4812" w:rsidRDefault="00EC4812" w:rsidP="00EC4812">
      <w:pPr>
        <w:widowControl w:val="0"/>
        <w:numPr>
          <w:ilvl w:val="0"/>
          <w:numId w:val="6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22" w:lineRule="auto"/>
        <w:ind w:left="369" w:right="260" w:hanging="369"/>
        <w:rPr>
          <w:rFonts w:ascii="Arial" w:hAnsi="Arial" w:cs="Arial"/>
          <w:color w:val="000000"/>
          <w:lang w:eastAsia="en-US"/>
        </w:rPr>
      </w:pPr>
      <w:r w:rsidRPr="00EC4812">
        <w:rPr>
          <w:rFonts w:ascii="Arial" w:hAnsi="Arial" w:cs="Arial"/>
          <w:color w:val="000000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cơ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hội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tìm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tòi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thăm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dò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phương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pháp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cơ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bản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lô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gíc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đằng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sau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một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sự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vật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(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tham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gia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một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buổi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hỏi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đáp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tìm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điểm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nhất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quán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). </w:t>
      </w:r>
    </w:p>
    <w:p w14:paraId="22B15BD6" w14:textId="77777777" w:rsidR="00EC4812" w:rsidRPr="00EC4812" w:rsidRDefault="00EC4812" w:rsidP="00EC4812">
      <w:pPr>
        <w:widowControl w:val="0"/>
        <w:numPr>
          <w:ilvl w:val="0"/>
          <w:numId w:val="6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94" w:lineRule="auto"/>
        <w:ind w:left="369" w:right="260" w:hanging="369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vận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dụng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trí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óc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phân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tích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tình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huống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phức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tạp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kiểm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kết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quả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trong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buổi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091CE4B5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6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347E9D91" w14:textId="77777777" w:rsidR="00EC4812" w:rsidRPr="00EC4812" w:rsidRDefault="00EC4812" w:rsidP="00EC4812">
      <w:pPr>
        <w:widowControl w:val="0"/>
        <w:numPr>
          <w:ilvl w:val="0"/>
          <w:numId w:val="6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40" w:lineRule="auto"/>
        <w:ind w:left="369" w:right="100" w:hanging="369"/>
        <w:jc w:val="both"/>
        <w:rPr>
          <w:rFonts w:ascii="Arial" w:hAnsi="Arial" w:cs="Arial"/>
          <w:color w:val="000000"/>
          <w:lang w:eastAsia="en-US"/>
        </w:rPr>
      </w:pPr>
      <w:r w:rsidRPr="00EC4812">
        <w:rPr>
          <w:rFonts w:ascii="Arial" w:hAnsi="Arial" w:cs="Arial"/>
          <w:color w:val="000000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tham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gia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tình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huống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mục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đích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rõ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ràng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</w:p>
    <w:p w14:paraId="786F84C9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lang w:eastAsia="en-US"/>
        </w:rPr>
      </w:pPr>
    </w:p>
    <w:p w14:paraId="69460D4D" w14:textId="77777777" w:rsidR="00EC4812" w:rsidRPr="00EC4812" w:rsidRDefault="00EC4812" w:rsidP="00EC4812">
      <w:pPr>
        <w:widowControl w:val="0"/>
        <w:numPr>
          <w:ilvl w:val="0"/>
          <w:numId w:val="6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09" w:lineRule="auto"/>
        <w:ind w:left="369" w:right="420" w:hanging="36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Nghe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đọc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tài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liệu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lập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luận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chặt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chẽ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3F792D99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26D70C44" w14:textId="77777777" w:rsidR="00EC4812" w:rsidRPr="00EC4812" w:rsidRDefault="00EC4812" w:rsidP="00EC4812">
      <w:pPr>
        <w:widowControl w:val="0"/>
        <w:numPr>
          <w:ilvl w:val="0"/>
          <w:numId w:val="6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00" w:lineRule="auto"/>
        <w:ind w:left="369" w:right="60" w:hanging="36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Phân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tích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tổng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hợp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dữ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liệu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tìm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nguyên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nhân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thành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hay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thất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22FE63B2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14437916" w14:textId="77777777" w:rsidR="00EC4812" w:rsidRPr="00EC4812" w:rsidRDefault="00EC4812" w:rsidP="00EC4812">
      <w:pPr>
        <w:widowControl w:val="0"/>
        <w:numPr>
          <w:ilvl w:val="0"/>
          <w:numId w:val="6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94" w:lineRule="auto"/>
        <w:ind w:left="369" w:right="260" w:hanging="36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nhận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định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ý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kiến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thú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vị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mặc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dù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đối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chúng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sự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liên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ngay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đến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chủ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7B88F729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6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507EEC9C" w14:textId="77777777" w:rsidR="00EC4812" w:rsidRPr="00EC4812" w:rsidRDefault="00EC4812" w:rsidP="00EC4812">
      <w:pPr>
        <w:widowControl w:val="0"/>
        <w:numPr>
          <w:ilvl w:val="0"/>
          <w:numId w:val="6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410" w:lineRule="auto"/>
        <w:ind w:left="369" w:right="280" w:hanging="369"/>
        <w:jc w:val="both"/>
        <w:rPr>
          <w:rFonts w:ascii="Arial" w:hAnsi="Arial" w:cs="Arial"/>
          <w:color w:val="000000"/>
          <w:sz w:val="19"/>
          <w:szCs w:val="19"/>
          <w:lang w:eastAsia="en-US"/>
        </w:rPr>
      </w:pPr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tham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gia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tìm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hiểu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giải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quyết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tình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huống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. </w:t>
      </w:r>
    </w:p>
    <w:p w14:paraId="3047FB4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Times New Roman" w:hAnsi="Times New Roman" w:cs="Times New Roman"/>
          <w:sz w:val="24"/>
          <w:szCs w:val="24"/>
          <w:lang w:eastAsia="en-US"/>
        </w:rPr>
        <w:br w:type="column"/>
      </w:r>
    </w:p>
    <w:p w14:paraId="5480C8FC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sẽ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không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học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được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nếu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:</w:t>
      </w:r>
    </w:p>
    <w:p w14:paraId="6BAB49BB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5387123" w14:textId="77777777" w:rsidR="00EC4812" w:rsidRPr="00EC4812" w:rsidRDefault="00EC4812" w:rsidP="00EC4812">
      <w:pPr>
        <w:widowControl w:val="0"/>
        <w:numPr>
          <w:ilvl w:val="0"/>
          <w:numId w:val="7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58" w:lineRule="auto"/>
        <w:ind w:left="369" w:right="420" w:hanging="369"/>
        <w:jc w:val="both"/>
        <w:rPr>
          <w:rFonts w:ascii="Arial" w:hAnsi="Arial" w:cs="Arial"/>
          <w:color w:val="000000"/>
          <w:sz w:val="19"/>
          <w:szCs w:val="19"/>
          <w:lang w:eastAsia="en-US"/>
        </w:rPr>
      </w:pPr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Bị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buộc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làm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gì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đó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mà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mục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đích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rõ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ràng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. </w:t>
      </w:r>
    </w:p>
    <w:p w14:paraId="01591C44" w14:textId="77777777" w:rsidR="00EC4812" w:rsidRPr="00EC4812" w:rsidRDefault="00EC4812" w:rsidP="00EC4812">
      <w:pPr>
        <w:widowControl w:val="0"/>
        <w:numPr>
          <w:ilvl w:val="0"/>
          <w:numId w:val="7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09" w:lineRule="auto"/>
        <w:ind w:left="369" w:right="60" w:hanging="36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dựa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tình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huống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nặng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về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tình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cảm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529E1A4B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166394EE" w14:textId="77777777" w:rsidR="00EC4812" w:rsidRPr="00EC4812" w:rsidRDefault="00EC4812" w:rsidP="00EC4812">
      <w:pPr>
        <w:widowControl w:val="0"/>
        <w:numPr>
          <w:ilvl w:val="0"/>
          <w:numId w:val="7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94" w:lineRule="auto"/>
        <w:ind w:left="369" w:right="200" w:hanging="369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tham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gia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mơ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hồ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chắc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chắn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vấn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ngỏ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hay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chuyện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nhạy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cảm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055519B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8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2CC79416" w14:textId="77777777" w:rsidR="00EC4812" w:rsidRPr="00EC4812" w:rsidRDefault="00EC4812" w:rsidP="00EC4812">
      <w:pPr>
        <w:widowControl w:val="0"/>
        <w:numPr>
          <w:ilvl w:val="0"/>
          <w:numId w:val="7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66" w:lineRule="auto"/>
        <w:ind w:left="369" w:right="420" w:hanging="369"/>
        <w:jc w:val="both"/>
        <w:rPr>
          <w:rFonts w:ascii="Arial" w:hAnsi="Arial" w:cs="Arial"/>
          <w:color w:val="000000"/>
          <w:sz w:val="18"/>
          <w:szCs w:val="18"/>
          <w:lang w:eastAsia="en-US"/>
        </w:rPr>
      </w:pPr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Buộc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hành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quyết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định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khi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chủ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trương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thuyết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 hay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điểm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rõ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>ràng</w:t>
      </w:r>
      <w:proofErr w:type="spellEnd"/>
      <w:r w:rsidRPr="00EC4812">
        <w:rPr>
          <w:rFonts w:ascii="Arial" w:hAnsi="Arial" w:cs="Arial"/>
          <w:color w:val="000000"/>
          <w:sz w:val="18"/>
          <w:szCs w:val="18"/>
          <w:lang w:eastAsia="en-US"/>
        </w:rPr>
        <w:t xml:space="preserve">. </w:t>
      </w:r>
    </w:p>
    <w:p w14:paraId="7F88E256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18"/>
          <w:szCs w:val="18"/>
          <w:lang w:eastAsia="en-US"/>
        </w:rPr>
      </w:pPr>
    </w:p>
    <w:p w14:paraId="415FEEFC" w14:textId="77777777" w:rsidR="00EC4812" w:rsidRPr="00EC4812" w:rsidRDefault="00EC4812" w:rsidP="00EC4812">
      <w:pPr>
        <w:widowControl w:val="0"/>
        <w:numPr>
          <w:ilvl w:val="0"/>
          <w:numId w:val="7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42" w:lineRule="auto"/>
        <w:ind w:left="369" w:right="20" w:hanging="369"/>
        <w:rPr>
          <w:rFonts w:ascii="Arial" w:hAnsi="Arial" w:cs="Arial"/>
          <w:color w:val="000000"/>
          <w:sz w:val="19"/>
          <w:szCs w:val="19"/>
          <w:lang w:eastAsia="en-US"/>
        </w:rPr>
      </w:pPr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đối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mặt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một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mớ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phương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pháp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xử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mâu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thuẫn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trái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ngược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nhau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phương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pháp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nào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nghiên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cứu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kỹ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càng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. </w:t>
      </w:r>
    </w:p>
    <w:p w14:paraId="18600933" w14:textId="77777777" w:rsidR="00EC4812" w:rsidRPr="00EC4812" w:rsidRDefault="00EC4812" w:rsidP="00EC4812">
      <w:pPr>
        <w:widowControl w:val="0"/>
        <w:numPr>
          <w:ilvl w:val="0"/>
          <w:numId w:val="7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94" w:lineRule="auto"/>
        <w:ind w:left="369" w:hanging="369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nghi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ngờ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vấn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cơ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sở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lập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luận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vững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vàng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lẽ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dựa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trên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dữ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liệu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thống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kê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374DA03A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8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38089B7A" w14:textId="77777777" w:rsidR="00EC4812" w:rsidRPr="00EC4812" w:rsidRDefault="00EC4812" w:rsidP="00EC4812">
      <w:pPr>
        <w:widowControl w:val="0"/>
        <w:numPr>
          <w:ilvl w:val="0"/>
          <w:numId w:val="7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40" w:lineRule="auto"/>
        <w:ind w:left="369" w:right="240" w:hanging="369"/>
        <w:jc w:val="both"/>
        <w:rPr>
          <w:rFonts w:ascii="Arial" w:hAnsi="Arial" w:cs="Arial"/>
          <w:color w:val="000000"/>
          <w:lang w:eastAsia="en-US"/>
        </w:rPr>
      </w:pPr>
      <w:r w:rsidRPr="00EC4812">
        <w:rPr>
          <w:rFonts w:ascii="Arial" w:hAnsi="Arial" w:cs="Arial"/>
          <w:color w:val="000000"/>
          <w:lang w:eastAsia="en-US"/>
        </w:rPr>
        <w:t xml:space="preserve">- Khi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thấy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chủ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trọng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nông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cạn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phô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trương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</w:p>
    <w:p w14:paraId="3D4158F5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lang w:eastAsia="en-US"/>
        </w:rPr>
      </w:pPr>
    </w:p>
    <w:p w14:paraId="0EFE8D58" w14:textId="77777777" w:rsidR="00EC4812" w:rsidRPr="00EC4812" w:rsidRDefault="00EC4812" w:rsidP="00EC4812">
      <w:pPr>
        <w:widowControl w:val="0"/>
        <w:numPr>
          <w:ilvl w:val="0"/>
          <w:numId w:val="7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91" w:lineRule="auto"/>
        <w:ind w:left="369" w:right="40" w:hanging="369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Khi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cảm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thấy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thiếu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hòa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hợp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mọi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(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cùng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làm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ham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hoạt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hay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khả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năng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trí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tuệ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kém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). </w:t>
      </w:r>
    </w:p>
    <w:p w14:paraId="56811061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>
          <w:type w:val="continuous"/>
          <w:pgSz w:w="11900" w:h="16840"/>
          <w:pgMar w:top="949" w:right="1400" w:bottom="380" w:left="1531" w:header="720" w:footer="720" w:gutter="0"/>
          <w:cols w:num="2" w:space="731" w:equalWidth="0">
            <w:col w:w="4129" w:space="731"/>
            <w:col w:w="4109"/>
          </w:cols>
          <w:noEndnote/>
        </w:sectPr>
      </w:pP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1165E496" wp14:editId="0CFEFA54">
                <wp:simplePos x="0" y="0"/>
                <wp:positionH relativeFrom="column">
                  <wp:posOffset>-3103880</wp:posOffset>
                </wp:positionH>
                <wp:positionV relativeFrom="paragraph">
                  <wp:posOffset>653415</wp:posOffset>
                </wp:positionV>
                <wp:extent cx="5750560" cy="0"/>
                <wp:effectExtent l="1270" t="0" r="1270" b="381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0560" cy="0"/>
                        </a:xfrm>
                        <a:prstGeom prst="line">
                          <a:avLst/>
                        </a:prstGeom>
                        <a:noFill/>
                        <a:ln w="901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F2C2C" id="Straight Connector 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4.4pt,51.45pt" to="208.4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" o:allowincell="f" strokecolor="white" strokeweight=".25044mm"/>
            </w:pict>
          </mc:Fallback>
        </mc:AlternateContent>
      </w:r>
    </w:p>
    <w:p w14:paraId="305E47E9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BF973F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BE3692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E46F35B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2F2EE9C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Times New Roman" w:hAnsi="Times New Roman" w:cs="Times New Roman"/>
          <w:color w:val="000000"/>
          <w:sz w:val="18"/>
          <w:szCs w:val="18"/>
          <w:lang w:eastAsia="en-US"/>
        </w:rPr>
        <w:t>Trang :  8</w:t>
      </w:r>
    </w:p>
    <w:p w14:paraId="3CB89696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 w:rsidSect="008A1CED">
          <w:type w:val="continuous"/>
          <w:pgSz w:w="11900" w:h="16840"/>
          <w:pgMar w:top="949" w:right="1100" w:bottom="380" w:left="9360" w:header="720" w:footer="720" w:gutter="0"/>
          <w:cols w:space="731" w:equalWidth="0">
            <w:col w:w="1440"/>
          </w:cols>
          <w:noEndnote/>
        </w:sectPr>
      </w:pPr>
    </w:p>
    <w:p w14:paraId="1075D004" w14:textId="77777777" w:rsidR="00EC4812" w:rsidRPr="00EC4812" w:rsidRDefault="00EC4812" w:rsidP="00EC4812">
      <w:pPr>
        <w:widowControl w:val="0"/>
        <w:tabs>
          <w:tab w:val="left" w:pos="6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bookmarkStart w:id="8" w:name="page17"/>
      <w:bookmarkEnd w:id="8"/>
      <w:r w:rsidRPr="00EC4812">
        <w:rPr>
          <w:rFonts w:ascii="Tahoma" w:hAnsi="Tahoma" w:cs="Tahoma"/>
          <w:b/>
          <w:bCs/>
          <w:color w:val="000000"/>
          <w:lang w:eastAsia="en-US"/>
        </w:rPr>
        <w:lastRenderedPageBreak/>
        <w:t>Training Products for Improved Workplace Performance</w:t>
      </w:r>
      <w:r w:rsidRPr="00EC4812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EC4812">
        <w:rPr>
          <w:rFonts w:ascii="Tahoma" w:hAnsi="Tahoma" w:cs="Tahoma"/>
          <w:i/>
          <w:iCs/>
          <w:color w:val="000000"/>
          <w:lang w:eastAsia="en-US"/>
        </w:rPr>
        <w:t>Peter Honey - Alan Mumford</w:t>
      </w:r>
    </w:p>
    <w:p w14:paraId="12B9D391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>
          <w:pgSz w:w="11900" w:h="16840"/>
          <w:pgMar w:top="949" w:right="1460" w:bottom="380" w:left="1540" w:header="720" w:footer="720" w:gutter="0"/>
          <w:cols w:space="720" w:equalWidth="0">
            <w:col w:w="8900"/>
          </w:cols>
          <w:noEndnote/>
        </w:sectPr>
      </w:pP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2CD625F5" wp14:editId="2E7AFFBF">
                <wp:simplePos x="0" y="0"/>
                <wp:positionH relativeFrom="column">
                  <wp:posOffset>-11430</wp:posOffset>
                </wp:positionH>
                <wp:positionV relativeFrom="paragraph">
                  <wp:posOffset>38735</wp:posOffset>
                </wp:positionV>
                <wp:extent cx="5714365" cy="0"/>
                <wp:effectExtent l="0" t="635" r="254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82B85" id="Straight Connector 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3.05pt" to="449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" o:allowincell="f" strokecolor="white" strokeweight=".72pt"/>
            </w:pict>
          </mc:Fallback>
        </mc:AlternateContent>
      </w:r>
    </w:p>
    <w:p w14:paraId="7DF6184C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50F0568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en-US"/>
        </w:rPr>
        <w:t>NGƯỜI TƯ DUY THỰC TẾ</w:t>
      </w:r>
    </w:p>
    <w:p w14:paraId="0C4F52E8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A2C45E0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285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hăng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hái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muốn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ứng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dụng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ý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tưởng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tế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tích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cực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tìm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kiếm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ý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tưởng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mới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nắm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lấy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cơ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hội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đầu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tiên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thể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nghiệm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Nếu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gửi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một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khóa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về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quản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thì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sau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xong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chắc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chắn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sẽ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đem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điều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ý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tưởng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mới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ứng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dụng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trong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công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hàng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ngày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muốn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hiện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ngay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ý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tưởng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chịu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nổi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cuộc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thảo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luận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vòng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kết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luận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luôn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tế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đưa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quyết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định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phương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pháp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giải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quyết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mang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tính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khả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xem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vướng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mắc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gặp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thử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thách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vượt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qua.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Triết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“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luôn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luôn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tốt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giải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quyết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vấn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”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“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nếu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hiện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nghĩa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là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nó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tốt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”.</w:t>
      </w:r>
    </w:p>
    <w:p w14:paraId="6F819A08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>
          <w:type w:val="continuous"/>
          <w:pgSz w:w="11900" w:h="16840"/>
          <w:pgMar w:top="949" w:right="1380" w:bottom="380" w:left="1540" w:header="720" w:footer="720" w:gutter="0"/>
          <w:cols w:space="720" w:equalWidth="0">
            <w:col w:w="8980"/>
          </w:cols>
          <w:noEndnote/>
        </w:sectPr>
      </w:pPr>
    </w:p>
    <w:p w14:paraId="59FF282E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CB54F8B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318" w:lineRule="auto"/>
        <w:ind w:left="9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Nếu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thuộc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nhóm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này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sẽ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tiếp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thu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rất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tốt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nếu</w:t>
      </w:r>
      <w:proofErr w:type="spellEnd"/>
      <w:r w:rsidRPr="00EC4812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:</w:t>
      </w:r>
    </w:p>
    <w:p w14:paraId="42B95160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A73AD76" w14:textId="77777777" w:rsidR="00EC4812" w:rsidRPr="00EC4812" w:rsidRDefault="00EC4812" w:rsidP="00EC4812">
      <w:pPr>
        <w:widowControl w:val="0"/>
        <w:numPr>
          <w:ilvl w:val="0"/>
          <w:numId w:val="8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99" w:lineRule="auto"/>
        <w:ind w:left="369" w:right="380" w:hanging="36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sự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liên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giữa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chủ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một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vấn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hay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một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cơ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hội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trong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</w:p>
    <w:p w14:paraId="22D25CB0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7B3A9716" w14:textId="77777777" w:rsidR="00EC4812" w:rsidRPr="00EC4812" w:rsidRDefault="00EC4812" w:rsidP="00EC4812">
      <w:pPr>
        <w:widowControl w:val="0"/>
        <w:numPr>
          <w:ilvl w:val="0"/>
          <w:numId w:val="8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06" w:lineRule="auto"/>
        <w:ind w:left="369" w:right="40" w:hanging="369"/>
        <w:rPr>
          <w:rFonts w:ascii="Arial" w:hAnsi="Arial" w:cs="Arial"/>
          <w:color w:val="000000"/>
          <w:sz w:val="21"/>
          <w:szCs w:val="21"/>
          <w:lang w:eastAsia="en-US"/>
        </w:rPr>
      </w:pPr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hướng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dẫn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phương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pháp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cụ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thể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làm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hiệu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quả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hơn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(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ví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dụ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như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làm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nào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tiết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kiệm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thời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gian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nào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tạo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ấn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tượng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tốt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…) </w:t>
      </w:r>
    </w:p>
    <w:p w14:paraId="11C32E51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  <w:color w:val="000000"/>
          <w:sz w:val="21"/>
          <w:szCs w:val="21"/>
          <w:lang w:eastAsia="en-US"/>
        </w:rPr>
      </w:pPr>
    </w:p>
    <w:p w14:paraId="07D48EB4" w14:textId="77777777" w:rsidR="00EC4812" w:rsidRPr="00EC4812" w:rsidRDefault="00EC4812" w:rsidP="00EC4812">
      <w:pPr>
        <w:widowControl w:val="0"/>
        <w:numPr>
          <w:ilvl w:val="0"/>
          <w:numId w:val="8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30" w:lineRule="auto"/>
        <w:ind w:left="369" w:right="400" w:hanging="369"/>
        <w:rPr>
          <w:rFonts w:ascii="Arial" w:hAnsi="Arial" w:cs="Arial"/>
          <w:color w:val="000000"/>
          <w:lang w:eastAsia="en-US"/>
        </w:rPr>
      </w:pPr>
      <w:r w:rsidRPr="00EC4812">
        <w:rPr>
          <w:rFonts w:ascii="Arial" w:hAnsi="Arial" w:cs="Arial"/>
          <w:color w:val="000000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cơ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hội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thử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nghiệm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phương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pháp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dưới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sự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hướng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dẫn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huấn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luyện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. </w:t>
      </w:r>
    </w:p>
    <w:p w14:paraId="0073487D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lang w:eastAsia="en-US"/>
        </w:rPr>
      </w:pPr>
    </w:p>
    <w:p w14:paraId="61B0A69E" w14:textId="77777777" w:rsidR="00EC4812" w:rsidRPr="00EC4812" w:rsidRDefault="00EC4812" w:rsidP="00EC4812">
      <w:pPr>
        <w:widowControl w:val="0"/>
        <w:overflowPunct w:val="0"/>
        <w:autoSpaceDE w:val="0"/>
        <w:autoSpaceDN w:val="0"/>
        <w:adjustRightInd w:val="0"/>
        <w:spacing w:after="0" w:line="322" w:lineRule="auto"/>
        <w:ind w:left="369" w:right="40"/>
        <w:rPr>
          <w:rFonts w:ascii="Arial" w:hAnsi="Arial" w:cs="Arial"/>
          <w:color w:val="000000"/>
          <w:lang w:eastAsia="en-US"/>
        </w:rPr>
      </w:pPr>
      <w:r w:rsidRPr="00EC4812">
        <w:rPr>
          <w:rFonts w:ascii="Arial" w:hAnsi="Arial" w:cs="Arial"/>
          <w:color w:val="000000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giới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thiệu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về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một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mẫu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mẫu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thao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thể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bắt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chước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(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ví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dụ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như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đưa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cấp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trên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đáng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kính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làm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mẫu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ví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dụ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xem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video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minh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…). </w:t>
      </w:r>
    </w:p>
    <w:p w14:paraId="50F4F8FB" w14:textId="77777777" w:rsidR="00EC4812" w:rsidRPr="00EC4812" w:rsidRDefault="00EC4812" w:rsidP="00EC4812">
      <w:pPr>
        <w:widowControl w:val="0"/>
        <w:numPr>
          <w:ilvl w:val="0"/>
          <w:numId w:val="8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99" w:lineRule="auto"/>
        <w:ind w:left="369" w:right="460" w:hanging="36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Chỉ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kỹ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thuật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đang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ứng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dụng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trong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6100849B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6BEC1CD3" w14:textId="77777777" w:rsidR="00EC4812" w:rsidRPr="00EC4812" w:rsidRDefault="00EC4812" w:rsidP="00EC4812">
      <w:pPr>
        <w:widowControl w:val="0"/>
        <w:numPr>
          <w:ilvl w:val="0"/>
          <w:numId w:val="8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24" w:lineRule="auto"/>
        <w:ind w:left="369" w:right="240" w:hanging="369"/>
        <w:jc w:val="both"/>
        <w:rPr>
          <w:rFonts w:ascii="Arial" w:hAnsi="Arial" w:cs="Arial"/>
          <w:color w:val="000000"/>
          <w:sz w:val="21"/>
          <w:szCs w:val="21"/>
          <w:lang w:eastAsia="en-US"/>
        </w:rPr>
      </w:pPr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Được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tạo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điều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kiện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hành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ngay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điều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vừa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21"/>
          <w:szCs w:val="21"/>
          <w:lang w:eastAsia="en-US"/>
        </w:rPr>
        <w:t xml:space="preserve">. </w:t>
      </w:r>
    </w:p>
    <w:p w14:paraId="5C1AC7C8" w14:textId="77777777" w:rsidR="00EC4812" w:rsidRPr="00EC4812" w:rsidRDefault="00EC4812" w:rsidP="00EC4812">
      <w:pPr>
        <w:widowControl w:val="0"/>
        <w:numPr>
          <w:ilvl w:val="0"/>
          <w:numId w:val="8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47" w:lineRule="auto"/>
        <w:ind w:left="369" w:right="40" w:hanging="369"/>
        <w:rPr>
          <w:rFonts w:ascii="Arial" w:hAnsi="Arial" w:cs="Arial"/>
          <w:color w:val="000000"/>
          <w:sz w:val="19"/>
          <w:szCs w:val="19"/>
          <w:lang w:eastAsia="en-US"/>
        </w:rPr>
      </w:pPr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hoạt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động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để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hiệu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quả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cao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(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đóng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vai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tốt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, hay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những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vấn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gắn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liền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tế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) </w:t>
      </w:r>
    </w:p>
    <w:p w14:paraId="0A6F2AB0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color w:val="000000"/>
          <w:sz w:val="19"/>
          <w:szCs w:val="19"/>
          <w:lang w:eastAsia="en-US"/>
        </w:rPr>
      </w:pPr>
    </w:p>
    <w:p w14:paraId="65C54C0C" w14:textId="77777777" w:rsidR="00EC4812" w:rsidRPr="00EC4812" w:rsidRDefault="00EC4812" w:rsidP="00EC4812">
      <w:pPr>
        <w:widowControl w:val="0"/>
        <w:numPr>
          <w:ilvl w:val="0"/>
          <w:numId w:val="8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94" w:lineRule="auto"/>
        <w:ind w:left="369" w:hanging="369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Tập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trung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vào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vấn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cụ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với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sản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phẩm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cụ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đưa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ra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làm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tắt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nhanh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lời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khuyên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… </w:t>
      </w:r>
    </w:p>
    <w:p w14:paraId="5D034558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Times New Roman" w:hAnsi="Times New Roman" w:cs="Times New Roman"/>
          <w:sz w:val="24"/>
          <w:szCs w:val="24"/>
          <w:lang w:eastAsia="en-US"/>
        </w:rPr>
        <w:br w:type="column"/>
      </w:r>
    </w:p>
    <w:p w14:paraId="61882AC4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Bạn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sẽ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học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không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hiệu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quả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nếu</w:t>
      </w:r>
      <w:proofErr w:type="spellEnd"/>
      <w:r w:rsidRPr="00EC4812"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>:</w:t>
      </w:r>
    </w:p>
    <w:p w14:paraId="3FDD8D5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183871D" w14:textId="77777777" w:rsidR="00EC4812" w:rsidRPr="00EC4812" w:rsidRDefault="00EC4812" w:rsidP="00EC4812">
      <w:pPr>
        <w:widowControl w:val="0"/>
        <w:numPr>
          <w:ilvl w:val="0"/>
          <w:numId w:val="9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09" w:lineRule="auto"/>
        <w:ind w:left="369" w:right="100" w:hanging="369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Chủ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khóa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liên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đến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cầu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của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1DE334D6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306EAC4B" w14:textId="77777777" w:rsidR="00EC4812" w:rsidRPr="00EC4812" w:rsidRDefault="00EC4812" w:rsidP="00EC4812">
      <w:pPr>
        <w:widowControl w:val="0"/>
        <w:numPr>
          <w:ilvl w:val="0"/>
          <w:numId w:val="9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30" w:lineRule="auto"/>
        <w:ind w:left="369" w:right="60" w:hanging="369"/>
        <w:rPr>
          <w:rFonts w:ascii="Arial" w:hAnsi="Arial" w:cs="Arial"/>
          <w:color w:val="000000"/>
          <w:lang w:eastAsia="en-US"/>
        </w:rPr>
      </w:pPr>
      <w:r w:rsidRPr="00EC4812">
        <w:rPr>
          <w:rFonts w:ascii="Arial" w:hAnsi="Arial" w:cs="Arial"/>
          <w:color w:val="000000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tổ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chức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khóa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khóa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xa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rời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tế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(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tháp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toàn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thuyết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chỉ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nói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suông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). </w:t>
      </w:r>
    </w:p>
    <w:p w14:paraId="20D475B7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lang w:eastAsia="en-US"/>
        </w:rPr>
      </w:pPr>
    </w:p>
    <w:p w14:paraId="11B4B75D" w14:textId="77777777" w:rsidR="00EC4812" w:rsidRPr="00EC4812" w:rsidRDefault="00EC4812" w:rsidP="00EC4812">
      <w:pPr>
        <w:widowControl w:val="0"/>
        <w:numPr>
          <w:ilvl w:val="0"/>
          <w:numId w:val="9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99" w:lineRule="auto"/>
        <w:ind w:left="369" w:right="60" w:hanging="369"/>
        <w:rPr>
          <w:rFonts w:ascii="Arial" w:hAnsi="Arial" w:cs="Arial"/>
          <w:color w:val="000000"/>
          <w:sz w:val="22"/>
          <w:szCs w:val="22"/>
          <w:lang w:eastAsia="en-US"/>
        </w:rPr>
      </w:pPr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cơ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hội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thực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hành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hướng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dẫn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cụ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thể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về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cách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làm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như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thế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>nào</w:t>
      </w:r>
      <w:proofErr w:type="spellEnd"/>
      <w:r w:rsidRPr="00EC481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</w:p>
    <w:p w14:paraId="5CEB2202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43847B8C" w14:textId="77777777" w:rsidR="00EC4812" w:rsidRPr="00EC4812" w:rsidRDefault="00EC4812" w:rsidP="00EC4812">
      <w:pPr>
        <w:widowControl w:val="0"/>
        <w:numPr>
          <w:ilvl w:val="0"/>
          <w:numId w:val="9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30" w:lineRule="auto"/>
        <w:ind w:left="369" w:hanging="369"/>
        <w:jc w:val="both"/>
        <w:rPr>
          <w:rFonts w:ascii="Arial" w:hAnsi="Arial" w:cs="Arial"/>
          <w:color w:val="000000"/>
          <w:lang w:eastAsia="en-US"/>
        </w:rPr>
      </w:pPr>
      <w:r w:rsidRPr="00EC4812">
        <w:rPr>
          <w:rFonts w:ascii="Arial" w:hAnsi="Arial" w:cs="Arial"/>
          <w:color w:val="000000"/>
          <w:lang w:eastAsia="en-US"/>
        </w:rPr>
        <w:t xml:space="preserve">- Khi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cảm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thấy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mọi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người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chú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trọng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giải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quyết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vấn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mà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cứ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phát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biểu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vòng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vo. </w:t>
      </w:r>
    </w:p>
    <w:p w14:paraId="4C847503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lang w:eastAsia="en-US"/>
        </w:rPr>
      </w:pPr>
    </w:p>
    <w:p w14:paraId="1089D50D" w14:textId="77777777" w:rsidR="00EC4812" w:rsidRPr="00EC4812" w:rsidRDefault="00EC4812" w:rsidP="00EC4812">
      <w:pPr>
        <w:widowControl w:val="0"/>
        <w:numPr>
          <w:ilvl w:val="0"/>
          <w:numId w:val="9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58" w:lineRule="auto"/>
        <w:ind w:left="369" w:right="60" w:hanging="369"/>
        <w:jc w:val="both"/>
        <w:rPr>
          <w:rFonts w:ascii="Arial" w:hAnsi="Arial" w:cs="Arial"/>
          <w:color w:val="000000"/>
          <w:sz w:val="19"/>
          <w:szCs w:val="19"/>
          <w:lang w:eastAsia="en-US"/>
        </w:rPr>
      </w:pPr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- Khi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bạn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gặp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phải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rào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cản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về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chính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trị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quản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lý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hoặc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cá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nhân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nào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>đó</w:t>
      </w:r>
      <w:proofErr w:type="spellEnd"/>
      <w:r w:rsidRPr="00EC4812">
        <w:rPr>
          <w:rFonts w:ascii="Arial" w:hAnsi="Arial" w:cs="Arial"/>
          <w:color w:val="000000"/>
          <w:sz w:val="19"/>
          <w:szCs w:val="19"/>
          <w:lang w:eastAsia="en-US"/>
        </w:rPr>
        <w:t xml:space="preserve">. </w:t>
      </w:r>
    </w:p>
    <w:p w14:paraId="12BF08DA" w14:textId="77777777" w:rsidR="00EC4812" w:rsidRPr="00EC4812" w:rsidRDefault="00EC4812" w:rsidP="00EC4812">
      <w:pPr>
        <w:widowControl w:val="0"/>
        <w:numPr>
          <w:ilvl w:val="0"/>
          <w:numId w:val="9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26" w:lineRule="auto"/>
        <w:ind w:left="369" w:right="20" w:hanging="369"/>
        <w:rPr>
          <w:rFonts w:ascii="Arial" w:hAnsi="Arial" w:cs="Arial"/>
          <w:color w:val="000000"/>
          <w:lang w:eastAsia="en-US"/>
        </w:rPr>
      </w:pPr>
      <w:r w:rsidRPr="00EC4812">
        <w:rPr>
          <w:rFonts w:ascii="Arial" w:hAnsi="Arial" w:cs="Arial"/>
          <w:color w:val="000000"/>
          <w:lang w:eastAsia="en-US"/>
        </w:rPr>
        <w:t xml:space="preserve">- Khi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không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thấy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có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ích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cho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công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việc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(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ví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dụ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các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vấn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đề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liên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quan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đến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tăng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doanh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số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giảm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thời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gian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hội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họp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tăng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tiền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thưởng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,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nhiều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cơ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hội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thăng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EC4812">
        <w:rPr>
          <w:rFonts w:ascii="Arial" w:hAnsi="Arial" w:cs="Arial"/>
          <w:color w:val="000000"/>
          <w:lang w:eastAsia="en-US"/>
        </w:rPr>
        <w:t>tiến</w:t>
      </w:r>
      <w:proofErr w:type="spellEnd"/>
      <w:r w:rsidRPr="00EC4812">
        <w:rPr>
          <w:rFonts w:ascii="Arial" w:hAnsi="Arial" w:cs="Arial"/>
          <w:color w:val="000000"/>
          <w:lang w:eastAsia="en-US"/>
        </w:rPr>
        <w:t xml:space="preserve">…). </w:t>
      </w:r>
    </w:p>
    <w:p w14:paraId="45C33E5B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  <w:sectPr w:rsidR="00EC4812" w:rsidRPr="00EC4812">
          <w:type w:val="continuous"/>
          <w:pgSz w:w="11900" w:h="16840"/>
          <w:pgMar w:top="949" w:right="1400" w:bottom="380" w:left="1531" w:header="720" w:footer="720" w:gutter="0"/>
          <w:cols w:num="2" w:space="731" w:equalWidth="0">
            <w:col w:w="4129" w:space="731"/>
            <w:col w:w="4109"/>
          </w:cols>
          <w:noEndnote/>
        </w:sectPr>
      </w:pPr>
      <w:r w:rsidRPr="00EC4812">
        <w:rPr>
          <w:rFonts w:cs="Tahom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3FB210C3" wp14:editId="2D39E288">
                <wp:simplePos x="0" y="0"/>
                <wp:positionH relativeFrom="column">
                  <wp:posOffset>-3103880</wp:posOffset>
                </wp:positionH>
                <wp:positionV relativeFrom="paragraph">
                  <wp:posOffset>3204845</wp:posOffset>
                </wp:positionV>
                <wp:extent cx="5750560" cy="0"/>
                <wp:effectExtent l="1270" t="4445" r="127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0560" cy="0"/>
                        </a:xfrm>
                        <a:prstGeom prst="line">
                          <a:avLst/>
                        </a:prstGeom>
                        <a:noFill/>
                        <a:ln w="901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8A8FB" id="Straight Connector 5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4.4pt,252.35pt" to="208.4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" o:allowincell="f" strokecolor="white" strokeweight=".25044mm"/>
            </w:pict>
          </mc:Fallback>
        </mc:AlternateContent>
      </w:r>
    </w:p>
    <w:p w14:paraId="6E3BF482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D201C0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3E1369B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1F892E8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8288369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545FE4E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939C1CA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7CC38D9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0ADCE32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6CC4D9F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EC4812">
        <w:rPr>
          <w:rFonts w:ascii="Times New Roman" w:hAnsi="Times New Roman" w:cs="Times New Roman"/>
          <w:color w:val="000000"/>
          <w:sz w:val="18"/>
          <w:szCs w:val="18"/>
          <w:lang w:eastAsia="en-US"/>
        </w:rPr>
        <w:t>Trang :  9</w:t>
      </w:r>
    </w:p>
    <w:p w14:paraId="76CAB788" w14:textId="77777777" w:rsidR="00EC4812" w:rsidRPr="00EC4812" w:rsidRDefault="00EC4812" w:rsidP="00EC4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9EFD663" w14:textId="77777777" w:rsidR="00A925CA" w:rsidRDefault="00A925CA"/>
    <w:sectPr w:rsidR="00A925CA" w:rsidSect="008A1CED">
      <w:type w:val="continuous"/>
      <w:pgSz w:w="11900" w:h="16840"/>
      <w:pgMar w:top="949" w:right="1280" w:bottom="380" w:left="9360" w:header="720" w:footer="720" w:gutter="0"/>
      <w:cols w:space="731" w:equalWidth="0">
        <w:col w:w="12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24"/>
    <w:multiLevelType w:val="hybridMultilevel"/>
    <w:tmpl w:val="0000305E"/>
    <w:lvl w:ilvl="0" w:tplc="0000440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12DB"/>
    <w:multiLevelType w:val="hybridMultilevel"/>
    <w:tmpl w:val="0000153C"/>
    <w:lvl w:ilvl="0" w:tplc="00007E87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547"/>
    <w:multiLevelType w:val="hybridMultilevel"/>
    <w:tmpl w:val="000054DE"/>
    <w:lvl w:ilvl="0" w:tplc="000039B3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6A6"/>
    <w:multiLevelType w:val="hybridMultilevel"/>
    <w:tmpl w:val="0000701F"/>
    <w:lvl w:ilvl="0" w:tplc="00005D03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2D12"/>
    <w:multiLevelType w:val="hybridMultilevel"/>
    <w:tmpl w:val="0000074D"/>
    <w:lvl w:ilvl="0" w:tplc="00004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390C"/>
    <w:multiLevelType w:val="hybridMultilevel"/>
    <w:tmpl w:val="00000F3E"/>
    <w:lvl w:ilvl="0" w:tplc="0000009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491C"/>
    <w:multiLevelType w:val="hybridMultilevel"/>
    <w:tmpl w:val="00004D06"/>
    <w:lvl w:ilvl="0" w:tplc="00004DB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6443"/>
    <w:multiLevelType w:val="hybridMultilevel"/>
    <w:tmpl w:val="000066BB"/>
    <w:lvl w:ilvl="0" w:tplc="0000428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7A5A"/>
    <w:multiLevelType w:val="hybridMultilevel"/>
    <w:tmpl w:val="0000767D"/>
    <w:lvl w:ilvl="0" w:tplc="0000450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892354480">
    <w:abstractNumId w:val="1"/>
  </w:num>
  <w:num w:numId="2" w16cid:durableId="312564375">
    <w:abstractNumId w:val="5"/>
  </w:num>
  <w:num w:numId="3" w16cid:durableId="1568226189">
    <w:abstractNumId w:val="0"/>
  </w:num>
  <w:num w:numId="4" w16cid:durableId="209463011">
    <w:abstractNumId w:val="6"/>
  </w:num>
  <w:num w:numId="5" w16cid:durableId="768160889">
    <w:abstractNumId w:val="2"/>
  </w:num>
  <w:num w:numId="6" w16cid:durableId="707411941">
    <w:abstractNumId w:val="4"/>
  </w:num>
  <w:num w:numId="7" w16cid:durableId="1557931876">
    <w:abstractNumId w:val="7"/>
  </w:num>
  <w:num w:numId="8" w16cid:durableId="191043252">
    <w:abstractNumId w:val="3"/>
  </w:num>
  <w:num w:numId="9" w16cid:durableId="18774215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812"/>
    <w:rsid w:val="001962D9"/>
    <w:rsid w:val="00204F37"/>
    <w:rsid w:val="00651866"/>
    <w:rsid w:val="00655254"/>
    <w:rsid w:val="006A0196"/>
    <w:rsid w:val="008A1CED"/>
    <w:rsid w:val="00A925CA"/>
    <w:rsid w:val="00EC4812"/>
    <w:rsid w:val="00F53CE8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29B6"/>
  <w15:docId w15:val="{83E7CE86-E169-475D-A326-4985CE26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an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0</TotalTime>
  <Pages>9</Pages>
  <Words>2967</Words>
  <Characters>16915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19843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Huy Tan</dc:creator>
  <cp:lastModifiedBy>Duy Phan</cp:lastModifiedBy>
  <cp:revision>4</cp:revision>
  <dcterms:created xsi:type="dcterms:W3CDTF">2015-10-13T01:55:00Z</dcterms:created>
  <dcterms:modified xsi:type="dcterms:W3CDTF">2022-04-19T05:20:00Z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